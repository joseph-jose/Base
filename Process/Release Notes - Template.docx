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317" w:rsidRDefault="00F90317">
      <w:pPr>
        <w:rPr>
          <w:rFonts w:cs="Arial"/>
          <w:b/>
          <w:sz w:val="20"/>
        </w:rPr>
      </w:pPr>
    </w:p>
    <w:p w:rsidR="00F90317" w:rsidRDefault="00F90317">
      <w:pPr>
        <w:rPr>
          <w:rFonts w:cs="Arial"/>
          <w:b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912"/>
      </w:tblGrid>
      <w:tr w:rsidR="00F90317" w:rsidTr="002E32B1">
        <w:trPr>
          <w:cantSplit/>
          <w:trHeight w:val="608"/>
        </w:trPr>
        <w:tc>
          <w:tcPr>
            <w:tcW w:w="5000" w:type="pct"/>
            <w:shd w:val="clear" w:color="auto" w:fill="F3F3F3"/>
            <w:vAlign w:val="center"/>
          </w:tcPr>
          <w:p w:rsidR="00F90317" w:rsidRDefault="00F90317" w:rsidP="00AB2434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:rsidR="00F90317" w:rsidRDefault="00F90317" w:rsidP="00AB2434">
            <w:pPr>
              <w:jc w:val="center"/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</w:rPr>
              <w:t>RELEASE NOTES</w:t>
            </w:r>
          </w:p>
          <w:p w:rsidR="00F90317" w:rsidRDefault="00F90317" w:rsidP="00AB2434">
            <w:pPr>
              <w:rPr>
                <w:rFonts w:cs="Arial"/>
                <w:b/>
                <w:sz w:val="28"/>
              </w:rPr>
            </w:pPr>
          </w:p>
        </w:tc>
      </w:tr>
      <w:tr w:rsidR="00F90317" w:rsidTr="002E32B1">
        <w:trPr>
          <w:cantSplit/>
          <w:trHeight w:val="607"/>
        </w:trPr>
        <w:tc>
          <w:tcPr>
            <w:tcW w:w="5000" w:type="pct"/>
            <w:shd w:val="clear" w:color="auto" w:fill="F3F3F3"/>
            <w:vAlign w:val="center"/>
          </w:tcPr>
          <w:p w:rsidR="00F90317" w:rsidRDefault="00F90317" w:rsidP="00AB2434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[insert the application name]</w:t>
            </w:r>
          </w:p>
        </w:tc>
      </w:tr>
    </w:tbl>
    <w:p w:rsidR="00F90317" w:rsidRDefault="00F90317">
      <w:pPr>
        <w:rPr>
          <w:rFonts w:cs="Arial"/>
          <w:b/>
          <w:sz w:val="20"/>
        </w:rPr>
      </w:pPr>
    </w:p>
    <w:p w:rsidR="00D87FBA" w:rsidRDefault="00D87FBA">
      <w:pPr>
        <w:rPr>
          <w:rFonts w:cs="Arial"/>
          <w:b/>
          <w:sz w:val="2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2219"/>
        <w:gridCol w:w="2940"/>
        <w:gridCol w:w="1692"/>
        <w:gridCol w:w="3055"/>
      </w:tblGrid>
      <w:tr w:rsidR="00D87FBA" w:rsidTr="002E32B1"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D87FBA" w:rsidRDefault="00D87FBA">
            <w:pPr>
              <w:spacing w:before="20" w:after="2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Client</w:t>
            </w:r>
          </w:p>
        </w:tc>
        <w:tc>
          <w:tcPr>
            <w:tcW w:w="1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BA" w:rsidRDefault="00067F9E">
            <w:pPr>
              <w:spacing w:before="20" w:after="2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Auckland Transport</w:t>
            </w:r>
          </w:p>
        </w:tc>
        <w:tc>
          <w:tcPr>
            <w:tcW w:w="8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D87FBA" w:rsidRDefault="00D87FBA">
            <w:pPr>
              <w:spacing w:before="20" w:after="2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Application</w:t>
            </w:r>
          </w:p>
        </w:tc>
        <w:tc>
          <w:tcPr>
            <w:tcW w:w="15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BA" w:rsidRDefault="00D87FBA" w:rsidP="00330E29">
            <w:pPr>
              <w:spacing w:before="20" w:after="20"/>
              <w:rPr>
                <w:rFonts w:cs="Arial"/>
                <w:sz w:val="20"/>
              </w:rPr>
            </w:pPr>
          </w:p>
        </w:tc>
      </w:tr>
      <w:tr w:rsidR="00D87FBA" w:rsidTr="002E32B1"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D87FBA" w:rsidRDefault="00D87FBA">
            <w:pPr>
              <w:spacing w:before="20" w:after="2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1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BA" w:rsidRDefault="00D87FBA" w:rsidP="003670CA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8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D87FBA" w:rsidRDefault="00D87FBA">
            <w:pPr>
              <w:spacing w:before="20" w:after="2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Version</w:t>
            </w:r>
          </w:p>
        </w:tc>
        <w:tc>
          <w:tcPr>
            <w:tcW w:w="15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BA" w:rsidRDefault="00D87FBA" w:rsidP="00F13159">
            <w:pPr>
              <w:spacing w:before="20" w:after="20"/>
              <w:rPr>
                <w:rFonts w:cs="Arial"/>
                <w:bCs/>
                <w:sz w:val="20"/>
              </w:rPr>
            </w:pPr>
          </w:p>
        </w:tc>
      </w:tr>
      <w:tr w:rsidR="00D87FBA" w:rsidTr="002E32B1"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D87FBA" w:rsidRDefault="00D87FBA">
            <w:pPr>
              <w:spacing w:before="20" w:after="2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Release To</w:t>
            </w:r>
          </w:p>
        </w:tc>
        <w:tc>
          <w:tcPr>
            <w:tcW w:w="1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BA" w:rsidRDefault="00D87FBA" w:rsidP="00F13159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8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D87FBA" w:rsidRDefault="00D87FBA">
            <w:pPr>
              <w:spacing w:before="20" w:after="2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Release Type</w:t>
            </w:r>
          </w:p>
        </w:tc>
        <w:tc>
          <w:tcPr>
            <w:tcW w:w="15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BA" w:rsidRDefault="00D87FBA">
            <w:pPr>
              <w:spacing w:before="20" w:after="20"/>
              <w:rPr>
                <w:rFonts w:cs="Arial"/>
                <w:sz w:val="20"/>
              </w:rPr>
            </w:pPr>
          </w:p>
        </w:tc>
      </w:tr>
      <w:tr w:rsidR="00D87FBA" w:rsidTr="002E32B1"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D87FBA" w:rsidRDefault="0004076B">
            <w:pPr>
              <w:spacing w:before="20" w:after="2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Authorisation</w:t>
            </w:r>
          </w:p>
        </w:tc>
        <w:tc>
          <w:tcPr>
            <w:tcW w:w="1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BA" w:rsidRDefault="00D87FBA" w:rsidP="0004076B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8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D87FBA" w:rsidRDefault="00D87FBA">
            <w:pPr>
              <w:spacing w:before="20" w:after="2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Priority</w:t>
            </w:r>
          </w:p>
        </w:tc>
        <w:tc>
          <w:tcPr>
            <w:tcW w:w="15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BA" w:rsidRDefault="00D87FBA">
            <w:pPr>
              <w:spacing w:before="20" w:after="20"/>
              <w:rPr>
                <w:rFonts w:cs="Arial"/>
                <w:sz w:val="20"/>
              </w:rPr>
            </w:pPr>
          </w:p>
        </w:tc>
      </w:tr>
      <w:tr w:rsidR="00D87FBA" w:rsidTr="002E32B1"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D87FBA" w:rsidRDefault="00D87FBA">
            <w:pPr>
              <w:spacing w:before="20" w:after="2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Vendor Owner</w:t>
            </w:r>
          </w:p>
        </w:tc>
        <w:tc>
          <w:tcPr>
            <w:tcW w:w="1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BA" w:rsidRDefault="00D87FBA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8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D87FBA" w:rsidRDefault="00D87FBA">
            <w:pPr>
              <w:spacing w:before="20" w:after="20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Client Owner</w:t>
            </w:r>
          </w:p>
        </w:tc>
        <w:tc>
          <w:tcPr>
            <w:tcW w:w="15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BA" w:rsidRDefault="00D87FBA">
            <w:pPr>
              <w:spacing w:before="20" w:after="20"/>
              <w:rPr>
                <w:rFonts w:cs="Arial"/>
                <w:sz w:val="20"/>
              </w:rPr>
            </w:pPr>
          </w:p>
        </w:tc>
      </w:tr>
      <w:tr w:rsidR="00D87FBA" w:rsidTr="002E32B1"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BA" w:rsidRDefault="00D87FBA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BA" w:rsidRDefault="00D87FBA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85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BA" w:rsidRDefault="00D87FBA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5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7FBA" w:rsidRDefault="00D87FBA">
            <w:pPr>
              <w:spacing w:before="20" w:after="20"/>
              <w:rPr>
                <w:rFonts w:cs="Arial"/>
                <w:sz w:val="20"/>
              </w:rPr>
            </w:pPr>
          </w:p>
        </w:tc>
      </w:tr>
      <w:tr w:rsidR="00D87FBA" w:rsidTr="002E32B1">
        <w:trPr>
          <w:cantSplit/>
        </w:trPr>
        <w:tc>
          <w:tcPr>
            <w:tcW w:w="5000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D87FBA" w:rsidRDefault="00D87FBA">
            <w:pPr>
              <w:spacing w:before="20" w:after="20"/>
              <w:rPr>
                <w:rFonts w:cs="Arial"/>
                <w:sz w:val="20"/>
              </w:rPr>
            </w:pPr>
            <w:r>
              <w:rPr>
                <w:rFonts w:cs="Arial"/>
                <w:b/>
                <w:sz w:val="20"/>
              </w:rPr>
              <w:t>Release Prepared By</w:t>
            </w:r>
          </w:p>
        </w:tc>
      </w:tr>
      <w:tr w:rsidR="00D87FBA" w:rsidTr="002E32B1">
        <w:trPr>
          <w:cantSplit/>
        </w:trPr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D87FBA" w:rsidRDefault="00D87FBA">
            <w:pPr>
              <w:spacing w:before="20" w:after="2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Name</w:t>
            </w:r>
          </w:p>
        </w:tc>
        <w:tc>
          <w:tcPr>
            <w:tcW w:w="1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D87FBA" w:rsidRDefault="00D87FBA">
            <w:pPr>
              <w:spacing w:before="20" w:after="2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Designation</w:t>
            </w:r>
          </w:p>
        </w:tc>
        <w:tc>
          <w:tcPr>
            <w:tcW w:w="23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</w:tcPr>
          <w:p w:rsidR="00D87FBA" w:rsidRDefault="00D87FBA">
            <w:pPr>
              <w:spacing w:before="20" w:after="20"/>
              <w:rPr>
                <w:rFonts w:cs="Arial"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e-Mail</w:t>
            </w:r>
          </w:p>
        </w:tc>
      </w:tr>
      <w:tr w:rsidR="00F64C6C" w:rsidTr="002E32B1">
        <w:trPr>
          <w:cantSplit/>
        </w:trPr>
        <w:tc>
          <w:tcPr>
            <w:tcW w:w="11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4C6C" w:rsidRDefault="00F64C6C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14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4C6C" w:rsidRDefault="00F64C6C" w:rsidP="00E32C02">
            <w:pPr>
              <w:spacing w:before="20" w:after="20"/>
              <w:rPr>
                <w:rFonts w:cs="Arial"/>
                <w:sz w:val="20"/>
              </w:rPr>
            </w:pPr>
          </w:p>
        </w:tc>
        <w:tc>
          <w:tcPr>
            <w:tcW w:w="23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4C6C" w:rsidRDefault="00F64C6C" w:rsidP="00F13159">
            <w:pPr>
              <w:spacing w:before="20" w:after="20"/>
              <w:rPr>
                <w:rFonts w:cs="Arial"/>
                <w:sz w:val="20"/>
              </w:rPr>
            </w:pPr>
          </w:p>
        </w:tc>
      </w:tr>
    </w:tbl>
    <w:p w:rsidR="00852D47" w:rsidRDefault="00852D47">
      <w:pPr>
        <w:rPr>
          <w:rFonts w:cs="Arial"/>
          <w:b/>
          <w:sz w:val="20"/>
        </w:rPr>
      </w:pPr>
    </w:p>
    <w:p w:rsidR="00D87FBA" w:rsidRDefault="00D87FBA">
      <w:pPr>
        <w:rPr>
          <w:rFonts w:cs="Arial"/>
          <w:b/>
          <w:sz w:val="20"/>
        </w:rPr>
      </w:pPr>
    </w:p>
    <w:p w:rsidR="00D87FBA" w:rsidRDefault="00D87FBA">
      <w:pPr>
        <w:pBdr>
          <w:bottom w:val="single" w:sz="4" w:space="1" w:color="auto"/>
        </w:pBdr>
        <w:rPr>
          <w:rFonts w:cs="Arial"/>
          <w:b/>
          <w:sz w:val="20"/>
        </w:rPr>
      </w:pPr>
      <w:r>
        <w:rPr>
          <w:rFonts w:cs="Arial"/>
          <w:b/>
          <w:sz w:val="32"/>
        </w:rPr>
        <w:t>Overview</w:t>
      </w:r>
    </w:p>
    <w:p w:rsidR="00D87FBA" w:rsidRDefault="00D87FBA">
      <w:pPr>
        <w:rPr>
          <w:rFonts w:cs="Arial"/>
          <w:sz w:val="20"/>
        </w:rPr>
      </w:pPr>
    </w:p>
    <w:p w:rsidR="00D87FBA" w:rsidRDefault="00D87FBA" w:rsidP="00B757A4">
      <w:pPr>
        <w:rPr>
          <w:rFonts w:cs="Arial"/>
          <w:sz w:val="20"/>
        </w:rPr>
      </w:pPr>
      <w:r>
        <w:rPr>
          <w:rFonts w:cs="Arial"/>
          <w:sz w:val="20"/>
        </w:rPr>
        <w:t>This release addresses the listed issues and PCRs.</w:t>
      </w:r>
    </w:p>
    <w:p w:rsidR="00441104" w:rsidRDefault="00441104">
      <w:pPr>
        <w:pBdr>
          <w:bottom w:val="single" w:sz="4" w:space="1" w:color="auto"/>
        </w:pBdr>
        <w:rPr>
          <w:rFonts w:cs="Arial"/>
          <w:b/>
          <w:sz w:val="32"/>
        </w:rPr>
      </w:pPr>
    </w:p>
    <w:p w:rsidR="00D87FBA" w:rsidRDefault="00D87FBA">
      <w:pPr>
        <w:pBdr>
          <w:bottom w:val="single" w:sz="4" w:space="1" w:color="auto"/>
        </w:pBdr>
        <w:rPr>
          <w:rFonts w:cs="Arial"/>
          <w:b/>
          <w:sz w:val="20"/>
        </w:rPr>
      </w:pPr>
      <w:r>
        <w:rPr>
          <w:rFonts w:cs="Arial"/>
          <w:b/>
          <w:sz w:val="32"/>
        </w:rPr>
        <w:t>Pre-Requisites</w:t>
      </w:r>
    </w:p>
    <w:p w:rsidR="00D96A8E" w:rsidRDefault="00D96A8E" w:rsidP="00D96A8E">
      <w:pPr>
        <w:rPr>
          <w:rFonts w:cs="Arial"/>
          <w:sz w:val="20"/>
        </w:rPr>
      </w:pPr>
    </w:p>
    <w:p w:rsidR="00D87FBA" w:rsidRDefault="00D87FBA">
      <w:pPr>
        <w:rPr>
          <w:rFonts w:cs="Arial"/>
          <w:sz w:val="20"/>
        </w:rPr>
      </w:pPr>
    </w:p>
    <w:p w:rsidR="00D87FBA" w:rsidRDefault="00D87FBA">
      <w:pPr>
        <w:pBdr>
          <w:bottom w:val="single" w:sz="4" w:space="1" w:color="auto"/>
        </w:pBdr>
        <w:rPr>
          <w:rFonts w:cs="Arial"/>
          <w:b/>
          <w:sz w:val="20"/>
        </w:rPr>
      </w:pPr>
      <w:r>
        <w:rPr>
          <w:rFonts w:cs="Arial"/>
          <w:b/>
          <w:sz w:val="32"/>
        </w:rPr>
        <w:t>Associated Releases / Dependencies</w:t>
      </w:r>
    </w:p>
    <w:p w:rsidR="00F134D0" w:rsidRDefault="00F134D0" w:rsidP="00F134D0">
      <w:pPr>
        <w:rPr>
          <w:rFonts w:cs="Arial"/>
          <w:sz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55"/>
        <w:gridCol w:w="3951"/>
      </w:tblGrid>
      <w:tr w:rsidR="00965816" w:rsidTr="002E32B1">
        <w:trPr>
          <w:trHeight w:val="247"/>
          <w:tblHeader/>
        </w:trPr>
        <w:tc>
          <w:tcPr>
            <w:tcW w:w="3006" w:type="pct"/>
            <w:tcBorders>
              <w:bottom w:val="single" w:sz="6" w:space="0" w:color="auto"/>
            </w:tcBorders>
            <w:shd w:val="clear" w:color="auto" w:fill="C0C0C0"/>
          </w:tcPr>
          <w:p w:rsidR="00965816" w:rsidRDefault="00965816" w:rsidP="00364C85">
            <w:pPr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Application Name</w:t>
            </w:r>
          </w:p>
        </w:tc>
        <w:tc>
          <w:tcPr>
            <w:tcW w:w="1994" w:type="pct"/>
            <w:tcBorders>
              <w:bottom w:val="single" w:sz="6" w:space="0" w:color="auto"/>
            </w:tcBorders>
            <w:shd w:val="clear" w:color="auto" w:fill="C0C0C0"/>
          </w:tcPr>
          <w:p w:rsidR="00965816" w:rsidRDefault="00965816" w:rsidP="00364C85">
            <w:pPr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Version No.</w:t>
            </w:r>
          </w:p>
        </w:tc>
      </w:tr>
      <w:tr w:rsidR="00965816" w:rsidRPr="009E2D38" w:rsidTr="002E32B1">
        <w:trPr>
          <w:trHeight w:val="55"/>
          <w:tblHeader/>
        </w:trPr>
        <w:tc>
          <w:tcPr>
            <w:tcW w:w="3006" w:type="pct"/>
            <w:shd w:val="clear" w:color="auto" w:fill="auto"/>
          </w:tcPr>
          <w:p w:rsidR="00965816" w:rsidRPr="009E2D38" w:rsidRDefault="00965816" w:rsidP="00364C85">
            <w:pPr>
              <w:rPr>
                <w:rFonts w:cs="Arial"/>
                <w:color w:val="000000"/>
                <w:sz w:val="20"/>
              </w:rPr>
            </w:pPr>
          </w:p>
        </w:tc>
        <w:tc>
          <w:tcPr>
            <w:tcW w:w="1994" w:type="pct"/>
            <w:shd w:val="clear" w:color="auto" w:fill="auto"/>
          </w:tcPr>
          <w:p w:rsidR="00965816" w:rsidRPr="009E2D38" w:rsidRDefault="00965816" w:rsidP="00364C8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</w:tr>
    </w:tbl>
    <w:p w:rsidR="00F134D0" w:rsidRDefault="00F134D0" w:rsidP="00F134D0">
      <w:pPr>
        <w:rPr>
          <w:rFonts w:cs="Arial"/>
          <w:sz w:val="20"/>
        </w:rPr>
      </w:pPr>
    </w:p>
    <w:p w:rsidR="00D87FBA" w:rsidRDefault="00D87FBA">
      <w:pPr>
        <w:rPr>
          <w:rFonts w:cs="Arial"/>
          <w:sz w:val="20"/>
        </w:rPr>
      </w:pPr>
    </w:p>
    <w:p w:rsidR="00D87FBA" w:rsidRDefault="00D87FBA">
      <w:pPr>
        <w:pBdr>
          <w:bottom w:val="single" w:sz="4" w:space="1" w:color="auto"/>
        </w:pBdr>
        <w:rPr>
          <w:rFonts w:cs="Arial"/>
          <w:b/>
          <w:sz w:val="20"/>
        </w:rPr>
      </w:pPr>
      <w:r>
        <w:rPr>
          <w:rFonts w:cs="Arial"/>
          <w:b/>
          <w:bCs/>
          <w:sz w:val="28"/>
        </w:rPr>
        <w:t>Third Party Components Included</w:t>
      </w:r>
    </w:p>
    <w:p w:rsidR="00D87FBA" w:rsidRDefault="00D87FBA">
      <w:pPr>
        <w:rPr>
          <w:rFonts w:cs="Arial"/>
          <w:sz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27"/>
        <w:gridCol w:w="3929"/>
        <w:gridCol w:w="1129"/>
        <w:gridCol w:w="1270"/>
        <w:gridCol w:w="1551"/>
      </w:tblGrid>
      <w:tr w:rsidR="00D87FBA" w:rsidTr="002E32B1">
        <w:trPr>
          <w:trHeight w:val="247"/>
          <w:tblHeader/>
        </w:trPr>
        <w:tc>
          <w:tcPr>
            <w:tcW w:w="1023" w:type="pct"/>
            <w:tcBorders>
              <w:bottom w:val="single" w:sz="6" w:space="0" w:color="auto"/>
            </w:tcBorders>
            <w:shd w:val="clear" w:color="auto" w:fill="C0C0C0"/>
          </w:tcPr>
          <w:p w:rsidR="00D87FBA" w:rsidRDefault="00D87FBA">
            <w:pPr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Manufacturer</w:t>
            </w:r>
          </w:p>
        </w:tc>
        <w:tc>
          <w:tcPr>
            <w:tcW w:w="1983" w:type="pct"/>
            <w:tcBorders>
              <w:bottom w:val="single" w:sz="6" w:space="0" w:color="auto"/>
            </w:tcBorders>
            <w:shd w:val="clear" w:color="auto" w:fill="C0C0C0"/>
          </w:tcPr>
          <w:p w:rsidR="00D87FBA" w:rsidRDefault="00D87FBA">
            <w:pPr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Component Name</w:t>
            </w:r>
          </w:p>
        </w:tc>
        <w:tc>
          <w:tcPr>
            <w:tcW w:w="570" w:type="pct"/>
            <w:tcBorders>
              <w:bottom w:val="single" w:sz="6" w:space="0" w:color="auto"/>
            </w:tcBorders>
            <w:shd w:val="clear" w:color="auto" w:fill="C0C0C0"/>
          </w:tcPr>
          <w:p w:rsidR="00D87FBA" w:rsidRDefault="00D87FBA">
            <w:pPr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Version</w:t>
            </w:r>
          </w:p>
        </w:tc>
        <w:tc>
          <w:tcPr>
            <w:tcW w:w="641" w:type="pct"/>
            <w:tcBorders>
              <w:bottom w:val="single" w:sz="6" w:space="0" w:color="auto"/>
            </w:tcBorders>
            <w:shd w:val="clear" w:color="auto" w:fill="C0C0C0"/>
          </w:tcPr>
          <w:p w:rsidR="00D87FBA" w:rsidRDefault="00D87FBA">
            <w:pPr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Date</w:t>
            </w:r>
          </w:p>
        </w:tc>
        <w:tc>
          <w:tcPr>
            <w:tcW w:w="783" w:type="pct"/>
            <w:tcBorders>
              <w:bottom w:val="single" w:sz="6" w:space="0" w:color="auto"/>
            </w:tcBorders>
            <w:shd w:val="clear" w:color="auto" w:fill="C0C0C0"/>
          </w:tcPr>
          <w:p w:rsidR="00D87FBA" w:rsidRDefault="00D87FBA">
            <w:pPr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Size</w:t>
            </w:r>
          </w:p>
        </w:tc>
      </w:tr>
      <w:tr w:rsidR="00D87FBA" w:rsidTr="002E32B1">
        <w:trPr>
          <w:trHeight w:val="247"/>
          <w:tblHeader/>
        </w:trPr>
        <w:tc>
          <w:tcPr>
            <w:tcW w:w="1023" w:type="pct"/>
          </w:tcPr>
          <w:p w:rsidR="00D87FBA" w:rsidRDefault="00D87FBA">
            <w:pPr>
              <w:rPr>
                <w:rFonts w:cs="Arial"/>
                <w:color w:val="000000"/>
                <w:sz w:val="20"/>
              </w:rPr>
            </w:pPr>
          </w:p>
        </w:tc>
        <w:tc>
          <w:tcPr>
            <w:tcW w:w="1983" w:type="pct"/>
          </w:tcPr>
          <w:p w:rsidR="00D87FBA" w:rsidRDefault="00D87FBA">
            <w:pPr>
              <w:rPr>
                <w:rFonts w:cs="Arial"/>
                <w:color w:val="000000"/>
                <w:sz w:val="20"/>
              </w:rPr>
            </w:pPr>
          </w:p>
        </w:tc>
        <w:tc>
          <w:tcPr>
            <w:tcW w:w="570" w:type="pct"/>
          </w:tcPr>
          <w:p w:rsidR="00D87FBA" w:rsidRDefault="00D87FBA">
            <w:pPr>
              <w:rPr>
                <w:rFonts w:cs="Arial"/>
                <w:color w:val="000000"/>
                <w:sz w:val="20"/>
              </w:rPr>
            </w:pPr>
          </w:p>
        </w:tc>
        <w:tc>
          <w:tcPr>
            <w:tcW w:w="641" w:type="pct"/>
          </w:tcPr>
          <w:p w:rsidR="00D87FBA" w:rsidRDefault="00D87FBA">
            <w:pPr>
              <w:rPr>
                <w:rFonts w:cs="Arial"/>
                <w:color w:val="000000"/>
                <w:sz w:val="20"/>
              </w:rPr>
            </w:pPr>
          </w:p>
        </w:tc>
        <w:tc>
          <w:tcPr>
            <w:tcW w:w="783" w:type="pct"/>
          </w:tcPr>
          <w:p w:rsidR="00D87FBA" w:rsidRDefault="00D87FBA">
            <w:pPr>
              <w:rPr>
                <w:rFonts w:cs="Arial"/>
                <w:color w:val="000000"/>
                <w:sz w:val="20"/>
              </w:rPr>
            </w:pPr>
          </w:p>
        </w:tc>
      </w:tr>
    </w:tbl>
    <w:p w:rsidR="00D87FBA" w:rsidRDefault="00D87FBA">
      <w:pPr>
        <w:ind w:firstLine="720"/>
        <w:rPr>
          <w:rFonts w:cs="Arial"/>
          <w:b/>
          <w:bCs/>
          <w:sz w:val="20"/>
        </w:rPr>
      </w:pPr>
    </w:p>
    <w:p w:rsidR="000A6406" w:rsidRDefault="00D87FBA" w:rsidP="00DD3269">
      <w:pPr>
        <w:pBdr>
          <w:bottom w:val="single" w:sz="4" w:space="1" w:color="auto"/>
        </w:pBdr>
        <w:rPr>
          <w:rFonts w:cs="Arial"/>
          <w:b/>
          <w:bCs/>
          <w:sz w:val="20"/>
        </w:rPr>
      </w:pPr>
      <w:r w:rsidRPr="00DD3269">
        <w:rPr>
          <w:rFonts w:cs="Arial"/>
          <w:b/>
          <w:bCs/>
          <w:sz w:val="28"/>
        </w:rPr>
        <w:t>Related Links (if Applicable)</w:t>
      </w:r>
    </w:p>
    <w:p w:rsidR="00DD12AA" w:rsidRDefault="00DD12AA" w:rsidP="00DD12AA">
      <w:pPr>
        <w:rPr>
          <w:rFonts w:cs="Arial"/>
          <w:b/>
          <w:bCs/>
          <w:sz w:val="20"/>
        </w:rPr>
      </w:pPr>
    </w:p>
    <w:p w:rsidR="00DD12AA" w:rsidRPr="00DD12AA" w:rsidRDefault="00DD12AA" w:rsidP="00DD12AA">
      <w:pPr>
        <w:rPr>
          <w:rFonts w:cs="Arial"/>
          <w:b/>
          <w:bCs/>
          <w:sz w:val="20"/>
        </w:rPr>
      </w:pPr>
    </w:p>
    <w:p w:rsidR="000A6406" w:rsidRPr="000A6406" w:rsidRDefault="000A6406" w:rsidP="000A6406">
      <w:pPr>
        <w:rPr>
          <w:rFonts w:cs="Arial"/>
          <w:sz w:val="20"/>
        </w:rPr>
      </w:pPr>
      <w:bookmarkStart w:id="0" w:name="_GoBack"/>
      <w:bookmarkEnd w:id="0"/>
    </w:p>
    <w:p w:rsidR="00D87FBA" w:rsidRDefault="00D87FBA">
      <w:pPr>
        <w:pBdr>
          <w:bottom w:val="single" w:sz="4" w:space="1" w:color="auto"/>
        </w:pBdr>
        <w:rPr>
          <w:rFonts w:cs="Arial"/>
          <w:b/>
          <w:sz w:val="20"/>
        </w:rPr>
      </w:pPr>
      <w:r>
        <w:rPr>
          <w:rFonts w:cs="Arial"/>
          <w:b/>
          <w:sz w:val="32"/>
        </w:rPr>
        <w:t>Instructions</w:t>
      </w:r>
    </w:p>
    <w:p w:rsidR="00D87FBA" w:rsidRDefault="00D87FBA">
      <w:pPr>
        <w:rPr>
          <w:rFonts w:cs="Arial"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5"/>
        <w:gridCol w:w="9367"/>
      </w:tblGrid>
      <w:tr w:rsidR="00D87FBA" w:rsidTr="002E32B1">
        <w:tc>
          <w:tcPr>
            <w:tcW w:w="5000" w:type="pct"/>
            <w:gridSpan w:val="2"/>
          </w:tcPr>
          <w:p w:rsidR="00D87FBA" w:rsidRPr="00F13159" w:rsidRDefault="00415440" w:rsidP="001802C4">
            <w:pPr>
              <w:rPr>
                <w:rFonts w:cs="Arial"/>
                <w:b/>
                <w:bCs/>
                <w:color w:val="000000"/>
                <w:szCs w:val="24"/>
              </w:rPr>
            </w:pPr>
            <w:r>
              <w:rPr>
                <w:rFonts w:cs="Arial"/>
                <w:b/>
                <w:szCs w:val="24"/>
              </w:rPr>
              <w:t xml:space="preserve">SharePoint </w:t>
            </w:r>
            <w:r w:rsidR="001802C4">
              <w:rPr>
                <w:rFonts w:cs="Arial"/>
                <w:b/>
                <w:szCs w:val="24"/>
              </w:rPr>
              <w:t>Server</w:t>
            </w:r>
          </w:p>
        </w:tc>
      </w:tr>
      <w:tr w:rsidR="00D87FBA" w:rsidTr="002E32B1">
        <w:tc>
          <w:tcPr>
            <w:tcW w:w="275" w:type="pct"/>
          </w:tcPr>
          <w:p w:rsidR="00D87FBA" w:rsidRDefault="00D87FBA">
            <w:pPr>
              <w:rPr>
                <w:rFonts w:cs="Arial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4725" w:type="pct"/>
          </w:tcPr>
          <w:p w:rsidR="00F13159" w:rsidRPr="0061684C" w:rsidRDefault="00F13159" w:rsidP="00330E29">
            <w:pPr>
              <w:rPr>
                <w:rFonts w:cs="Arial"/>
                <w:sz w:val="20"/>
              </w:rPr>
            </w:pPr>
          </w:p>
        </w:tc>
      </w:tr>
      <w:tr w:rsidR="0061684C" w:rsidTr="002E32B1">
        <w:tc>
          <w:tcPr>
            <w:tcW w:w="275" w:type="pct"/>
          </w:tcPr>
          <w:p w:rsidR="0061684C" w:rsidRDefault="00F13159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</w:t>
            </w:r>
          </w:p>
        </w:tc>
        <w:tc>
          <w:tcPr>
            <w:tcW w:w="4725" w:type="pct"/>
          </w:tcPr>
          <w:p w:rsidR="00F13159" w:rsidRPr="0061684C" w:rsidRDefault="00F13159">
            <w:pPr>
              <w:rPr>
                <w:rFonts w:cs="Arial"/>
                <w:sz w:val="20"/>
              </w:rPr>
            </w:pPr>
          </w:p>
        </w:tc>
      </w:tr>
    </w:tbl>
    <w:p w:rsidR="00D87FBA" w:rsidRDefault="00D87FBA">
      <w:pPr>
        <w:rPr>
          <w:rFonts w:cs="Arial"/>
          <w:sz w:val="20"/>
        </w:rPr>
      </w:pPr>
    </w:p>
    <w:p w:rsidR="00D87FBA" w:rsidRDefault="00D87FBA">
      <w:pPr>
        <w:rPr>
          <w:rFonts w:cs="Arial"/>
          <w:sz w:val="20"/>
        </w:rPr>
      </w:pPr>
    </w:p>
    <w:p w:rsidR="00D87FBA" w:rsidRPr="008B0421" w:rsidRDefault="00D87FBA" w:rsidP="008B0421">
      <w:pPr>
        <w:pBdr>
          <w:bottom w:val="single" w:sz="4" w:space="1" w:color="auto"/>
        </w:pBdr>
        <w:rPr>
          <w:rFonts w:cs="Arial"/>
          <w:b/>
          <w:sz w:val="20"/>
        </w:rPr>
      </w:pPr>
      <w:r>
        <w:rPr>
          <w:rFonts w:cs="Arial"/>
          <w:b/>
          <w:sz w:val="32"/>
        </w:rPr>
        <w:lastRenderedPageBreak/>
        <w:t>Files Included</w:t>
      </w:r>
    </w:p>
    <w:p w:rsidR="00D87FBA" w:rsidRDefault="00D87FBA">
      <w:pPr>
        <w:rPr>
          <w:rFonts w:cs="Arial"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22"/>
        <w:gridCol w:w="1170"/>
        <w:gridCol w:w="1350"/>
        <w:gridCol w:w="1170"/>
      </w:tblGrid>
      <w:tr w:rsidR="008B0421" w:rsidRPr="00D87FBA" w:rsidTr="002E32B1">
        <w:trPr>
          <w:trHeight w:val="255"/>
        </w:trPr>
        <w:tc>
          <w:tcPr>
            <w:tcW w:w="3139" w:type="pct"/>
            <w:shd w:val="clear" w:color="auto" w:fill="C0C0C0"/>
            <w:noWrap/>
            <w:tcMar>
              <w:top w:w="57" w:type="dxa"/>
              <w:bottom w:w="57" w:type="dxa"/>
            </w:tcMar>
            <w:vAlign w:val="bottom"/>
          </w:tcPr>
          <w:p w:rsidR="008B0421" w:rsidRPr="00D87FBA" w:rsidRDefault="008B0421" w:rsidP="00781D46">
            <w:pPr>
              <w:rPr>
                <w:rFonts w:cs="Arial"/>
                <w:b/>
                <w:bCs/>
                <w:color w:val="000000"/>
                <w:sz w:val="20"/>
                <w:lang w:val="en-US"/>
              </w:rPr>
            </w:pPr>
            <w:r w:rsidRPr="00D87FBA">
              <w:rPr>
                <w:rFonts w:cs="Arial"/>
                <w:b/>
                <w:bCs/>
                <w:color w:val="000000"/>
                <w:sz w:val="20"/>
              </w:rPr>
              <w:t>File Name</w:t>
            </w:r>
          </w:p>
        </w:tc>
        <w:tc>
          <w:tcPr>
            <w:tcW w:w="590" w:type="pct"/>
            <w:shd w:val="clear" w:color="auto" w:fill="C0C0C0"/>
            <w:noWrap/>
            <w:tcMar>
              <w:top w:w="57" w:type="dxa"/>
              <w:bottom w:w="57" w:type="dxa"/>
            </w:tcMar>
            <w:vAlign w:val="bottom"/>
          </w:tcPr>
          <w:p w:rsidR="008B0421" w:rsidRPr="00D87FBA" w:rsidRDefault="008B0421" w:rsidP="00781D46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n-US"/>
              </w:rPr>
            </w:pPr>
            <w:r w:rsidRPr="00D87FBA">
              <w:rPr>
                <w:rFonts w:cs="Arial"/>
                <w:b/>
                <w:bCs/>
                <w:color w:val="000000"/>
                <w:sz w:val="20"/>
              </w:rPr>
              <w:t>Version</w:t>
            </w:r>
          </w:p>
        </w:tc>
        <w:tc>
          <w:tcPr>
            <w:tcW w:w="681" w:type="pct"/>
            <w:shd w:val="clear" w:color="auto" w:fill="C0C0C0"/>
            <w:noWrap/>
            <w:tcMar>
              <w:top w:w="57" w:type="dxa"/>
              <w:bottom w:w="57" w:type="dxa"/>
            </w:tcMar>
            <w:vAlign w:val="bottom"/>
          </w:tcPr>
          <w:p w:rsidR="008B0421" w:rsidRPr="00D87FBA" w:rsidRDefault="008B0421" w:rsidP="00781D46">
            <w:pPr>
              <w:jc w:val="center"/>
              <w:rPr>
                <w:rFonts w:cs="Arial"/>
                <w:b/>
                <w:sz w:val="20"/>
                <w:lang w:val="en-US"/>
              </w:rPr>
            </w:pPr>
            <w:r w:rsidRPr="00D87FBA">
              <w:rPr>
                <w:rFonts w:cs="Arial"/>
                <w:b/>
                <w:sz w:val="20"/>
                <w:lang w:val="en-US"/>
              </w:rPr>
              <w:t>Date</w:t>
            </w:r>
          </w:p>
        </w:tc>
        <w:tc>
          <w:tcPr>
            <w:tcW w:w="590" w:type="pct"/>
            <w:shd w:val="clear" w:color="auto" w:fill="C0C0C0"/>
            <w:noWrap/>
            <w:tcMar>
              <w:top w:w="57" w:type="dxa"/>
              <w:bottom w:w="57" w:type="dxa"/>
            </w:tcMar>
            <w:vAlign w:val="bottom"/>
          </w:tcPr>
          <w:p w:rsidR="008B0421" w:rsidRPr="00D87FBA" w:rsidRDefault="008B0421" w:rsidP="00781D46">
            <w:pPr>
              <w:jc w:val="center"/>
              <w:rPr>
                <w:rFonts w:cs="Arial"/>
                <w:b/>
                <w:sz w:val="20"/>
                <w:lang w:val="en-US"/>
              </w:rPr>
            </w:pPr>
            <w:r w:rsidRPr="00D87FBA">
              <w:rPr>
                <w:rFonts w:cs="Arial"/>
                <w:b/>
                <w:sz w:val="20"/>
                <w:lang w:val="en-US"/>
              </w:rPr>
              <w:t>Size (kb)</w:t>
            </w:r>
          </w:p>
        </w:tc>
      </w:tr>
      <w:tr w:rsidR="00A01D9A" w:rsidRPr="00716EC1" w:rsidTr="002E32B1">
        <w:trPr>
          <w:trHeight w:val="255"/>
        </w:trPr>
        <w:tc>
          <w:tcPr>
            <w:tcW w:w="3139" w:type="pct"/>
            <w:shd w:val="clear" w:color="auto" w:fill="auto"/>
            <w:noWrap/>
            <w:tcMar>
              <w:top w:w="57" w:type="dxa"/>
              <w:bottom w:w="57" w:type="dxa"/>
            </w:tcMar>
            <w:vAlign w:val="bottom"/>
          </w:tcPr>
          <w:p w:rsidR="00A01D9A" w:rsidRPr="00E50E85" w:rsidRDefault="00A01D9A" w:rsidP="0024798C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590" w:type="pct"/>
            <w:shd w:val="clear" w:color="auto" w:fill="auto"/>
            <w:noWrap/>
            <w:tcMar>
              <w:top w:w="57" w:type="dxa"/>
              <w:bottom w:w="57" w:type="dxa"/>
            </w:tcMar>
            <w:vAlign w:val="bottom"/>
          </w:tcPr>
          <w:p w:rsidR="00A01D9A" w:rsidRPr="00E50E85" w:rsidRDefault="00A01D9A" w:rsidP="0024798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681" w:type="pct"/>
            <w:shd w:val="clear" w:color="auto" w:fill="auto"/>
            <w:noWrap/>
            <w:tcMar>
              <w:top w:w="57" w:type="dxa"/>
              <w:bottom w:w="57" w:type="dxa"/>
            </w:tcMar>
            <w:vAlign w:val="bottom"/>
          </w:tcPr>
          <w:p w:rsidR="00A01D9A" w:rsidRPr="00E50E85" w:rsidRDefault="00A01D9A" w:rsidP="0024798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590" w:type="pct"/>
            <w:shd w:val="clear" w:color="auto" w:fill="auto"/>
            <w:noWrap/>
            <w:tcMar>
              <w:top w:w="57" w:type="dxa"/>
              <w:bottom w:w="57" w:type="dxa"/>
            </w:tcMar>
            <w:vAlign w:val="bottom"/>
          </w:tcPr>
          <w:p w:rsidR="00A01D9A" w:rsidRPr="00E50E85" w:rsidRDefault="00A01D9A" w:rsidP="0024798C">
            <w:pPr>
              <w:jc w:val="center"/>
              <w:rPr>
                <w:rFonts w:cs="Arial"/>
                <w:sz w:val="18"/>
                <w:szCs w:val="18"/>
                <w:lang w:val="en-US"/>
              </w:rPr>
            </w:pPr>
          </w:p>
        </w:tc>
      </w:tr>
    </w:tbl>
    <w:p w:rsidR="008B0421" w:rsidRDefault="008B0421">
      <w:pPr>
        <w:rPr>
          <w:rFonts w:cs="Arial"/>
          <w:sz w:val="20"/>
        </w:rPr>
      </w:pPr>
    </w:p>
    <w:p w:rsidR="00D87FBA" w:rsidRDefault="00D87FBA">
      <w:pPr>
        <w:rPr>
          <w:rFonts w:cs="Arial"/>
          <w:sz w:val="20"/>
        </w:rPr>
      </w:pPr>
    </w:p>
    <w:p w:rsidR="00DD12AA" w:rsidRDefault="00DD12AA" w:rsidP="00E50E85">
      <w:pPr>
        <w:pBdr>
          <w:bottom w:val="single" w:sz="4" w:space="1" w:color="auto"/>
        </w:pBdr>
        <w:rPr>
          <w:rFonts w:cs="Arial"/>
          <w:b/>
          <w:sz w:val="32"/>
        </w:rPr>
      </w:pPr>
    </w:p>
    <w:p w:rsidR="00E50E85" w:rsidRPr="008B0421" w:rsidRDefault="00E50E85" w:rsidP="00E50E85">
      <w:pPr>
        <w:pBdr>
          <w:bottom w:val="single" w:sz="4" w:space="1" w:color="auto"/>
        </w:pBdr>
        <w:rPr>
          <w:rFonts w:cs="Arial"/>
          <w:b/>
          <w:sz w:val="20"/>
        </w:rPr>
      </w:pPr>
      <w:r>
        <w:rPr>
          <w:rFonts w:cs="Arial"/>
          <w:b/>
          <w:sz w:val="32"/>
        </w:rPr>
        <w:t>Features Included</w:t>
      </w:r>
    </w:p>
    <w:p w:rsidR="00E50E85" w:rsidRDefault="00E50E85" w:rsidP="00E50E85">
      <w:pPr>
        <w:rPr>
          <w:rFonts w:cs="Arial"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3"/>
        <w:gridCol w:w="4669"/>
      </w:tblGrid>
      <w:tr w:rsidR="00E50E85" w:rsidRPr="00D87FBA" w:rsidTr="002E32B1">
        <w:trPr>
          <w:trHeight w:val="255"/>
        </w:trPr>
        <w:tc>
          <w:tcPr>
            <w:tcW w:w="2645" w:type="pct"/>
            <w:shd w:val="clear" w:color="auto" w:fill="C0C0C0"/>
            <w:noWrap/>
            <w:tcMar>
              <w:top w:w="57" w:type="dxa"/>
              <w:bottom w:w="57" w:type="dxa"/>
            </w:tcMar>
            <w:vAlign w:val="bottom"/>
          </w:tcPr>
          <w:p w:rsidR="00E50E85" w:rsidRPr="00D87FBA" w:rsidRDefault="00E50E85" w:rsidP="004B3CCC">
            <w:pPr>
              <w:rPr>
                <w:rFonts w:cs="Arial"/>
                <w:b/>
                <w:bCs/>
                <w:color w:val="000000"/>
                <w:sz w:val="20"/>
                <w:lang w:val="en-US"/>
              </w:rPr>
            </w:pPr>
            <w:r w:rsidRPr="00D87FBA">
              <w:rPr>
                <w:rFonts w:cs="Arial"/>
                <w:b/>
                <w:bCs/>
                <w:color w:val="000000"/>
                <w:sz w:val="20"/>
              </w:rPr>
              <w:t>File Name</w:t>
            </w:r>
          </w:p>
        </w:tc>
        <w:tc>
          <w:tcPr>
            <w:tcW w:w="2355" w:type="pct"/>
            <w:shd w:val="clear" w:color="auto" w:fill="C0C0C0"/>
            <w:noWrap/>
            <w:tcMar>
              <w:top w:w="57" w:type="dxa"/>
              <w:bottom w:w="57" w:type="dxa"/>
            </w:tcMar>
            <w:vAlign w:val="bottom"/>
          </w:tcPr>
          <w:p w:rsidR="00E50E85" w:rsidRPr="00D87FBA" w:rsidRDefault="00E50E85" w:rsidP="004B3CCC">
            <w:pPr>
              <w:jc w:val="center"/>
              <w:rPr>
                <w:rFonts w:cs="Arial"/>
                <w:b/>
                <w:sz w:val="20"/>
                <w:lang w:val="en-US"/>
              </w:rPr>
            </w:pPr>
            <w:r>
              <w:rPr>
                <w:rFonts w:cs="Arial"/>
                <w:b/>
                <w:sz w:val="20"/>
                <w:lang w:val="en-US"/>
              </w:rPr>
              <w:t>Description</w:t>
            </w:r>
          </w:p>
        </w:tc>
      </w:tr>
      <w:tr w:rsidR="00A01D9A" w:rsidRPr="00716EC1" w:rsidTr="002E32B1">
        <w:trPr>
          <w:trHeight w:val="255"/>
        </w:trPr>
        <w:tc>
          <w:tcPr>
            <w:tcW w:w="2645" w:type="pct"/>
            <w:shd w:val="clear" w:color="auto" w:fill="auto"/>
            <w:noWrap/>
            <w:tcMar>
              <w:top w:w="57" w:type="dxa"/>
              <w:bottom w:w="57" w:type="dxa"/>
            </w:tcMar>
          </w:tcPr>
          <w:p w:rsidR="00A01D9A" w:rsidRPr="002B1220" w:rsidRDefault="00A01D9A" w:rsidP="0024798C">
            <w:pPr>
              <w:rPr>
                <w:b/>
                <w:sz w:val="18"/>
                <w:szCs w:val="18"/>
              </w:rPr>
            </w:pPr>
          </w:p>
        </w:tc>
        <w:tc>
          <w:tcPr>
            <w:tcW w:w="2355" w:type="pct"/>
            <w:shd w:val="clear" w:color="auto" w:fill="auto"/>
            <w:noWrap/>
            <w:tcMar>
              <w:top w:w="57" w:type="dxa"/>
              <w:bottom w:w="57" w:type="dxa"/>
            </w:tcMar>
          </w:tcPr>
          <w:p w:rsidR="00A01D9A" w:rsidRPr="002B1220" w:rsidRDefault="00A01D9A" w:rsidP="0024798C">
            <w:pPr>
              <w:rPr>
                <w:sz w:val="18"/>
                <w:szCs w:val="18"/>
              </w:rPr>
            </w:pPr>
          </w:p>
        </w:tc>
      </w:tr>
      <w:tr w:rsidR="000B1F27" w:rsidRPr="00716EC1" w:rsidTr="002E32B1">
        <w:trPr>
          <w:trHeight w:val="255"/>
        </w:trPr>
        <w:tc>
          <w:tcPr>
            <w:tcW w:w="2645" w:type="pct"/>
            <w:shd w:val="clear" w:color="auto" w:fill="auto"/>
            <w:noWrap/>
            <w:tcMar>
              <w:top w:w="57" w:type="dxa"/>
              <w:bottom w:w="57" w:type="dxa"/>
            </w:tcMar>
          </w:tcPr>
          <w:p w:rsidR="000B1F27" w:rsidRDefault="000B1F27" w:rsidP="0024798C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355" w:type="pct"/>
            <w:shd w:val="clear" w:color="auto" w:fill="auto"/>
            <w:noWrap/>
            <w:tcMar>
              <w:top w:w="57" w:type="dxa"/>
              <w:bottom w:w="57" w:type="dxa"/>
            </w:tcMar>
          </w:tcPr>
          <w:p w:rsidR="000B1F27" w:rsidRPr="000B1F27" w:rsidRDefault="000B1F27" w:rsidP="0024798C">
            <w:pPr>
              <w:rPr>
                <w:rFonts w:cs="Arial"/>
                <w:sz w:val="18"/>
                <w:szCs w:val="18"/>
                <w:lang w:val="en-US"/>
              </w:rPr>
            </w:pPr>
          </w:p>
        </w:tc>
      </w:tr>
    </w:tbl>
    <w:p w:rsidR="00D87FBA" w:rsidRDefault="00D87FBA">
      <w:pPr>
        <w:rPr>
          <w:rFonts w:cs="Arial"/>
          <w:sz w:val="20"/>
        </w:rPr>
      </w:pPr>
    </w:p>
    <w:p w:rsidR="0004076B" w:rsidRDefault="0004076B">
      <w:pPr>
        <w:rPr>
          <w:rFonts w:cs="Arial"/>
          <w:sz w:val="20"/>
        </w:rPr>
      </w:pPr>
    </w:p>
    <w:p w:rsidR="0004076B" w:rsidRDefault="0004076B" w:rsidP="0004076B">
      <w:pPr>
        <w:pBdr>
          <w:bottom w:val="single" w:sz="4" w:space="1" w:color="auto"/>
        </w:pBdr>
        <w:rPr>
          <w:rFonts w:cs="Arial"/>
          <w:b/>
          <w:sz w:val="20"/>
        </w:rPr>
      </w:pPr>
      <w:r>
        <w:rPr>
          <w:rFonts w:cs="Arial"/>
          <w:b/>
          <w:bCs/>
          <w:sz w:val="32"/>
        </w:rPr>
        <w:t xml:space="preserve">File </w:t>
      </w:r>
      <w:r w:rsidR="0021182C">
        <w:rPr>
          <w:rFonts w:cs="Arial"/>
          <w:b/>
          <w:bCs/>
          <w:sz w:val="32"/>
        </w:rPr>
        <w:t>System C</w:t>
      </w:r>
      <w:r>
        <w:rPr>
          <w:rFonts w:cs="Arial"/>
          <w:b/>
          <w:bCs/>
          <w:sz w:val="32"/>
        </w:rPr>
        <w:t>hanges</w:t>
      </w:r>
    </w:p>
    <w:p w:rsidR="00B0410D" w:rsidRDefault="00B0410D" w:rsidP="00B0410D">
      <w:pPr>
        <w:rPr>
          <w:rFonts w:cs="Arial"/>
          <w:sz w:val="20"/>
        </w:rPr>
      </w:pPr>
    </w:p>
    <w:p w:rsidR="00B0410D" w:rsidRPr="00B0410D" w:rsidRDefault="00B0410D" w:rsidP="00623351">
      <w:pPr>
        <w:rPr>
          <w:rFonts w:cs="Arial"/>
          <w:sz w:val="20"/>
        </w:rPr>
      </w:pPr>
    </w:p>
    <w:p w:rsidR="00E50E85" w:rsidRDefault="00E50E85">
      <w:pPr>
        <w:rPr>
          <w:rFonts w:cs="Arial"/>
          <w:sz w:val="20"/>
        </w:rPr>
      </w:pPr>
    </w:p>
    <w:p w:rsidR="0004076B" w:rsidRDefault="0004076B">
      <w:pPr>
        <w:rPr>
          <w:rFonts w:cs="Arial"/>
          <w:sz w:val="20"/>
        </w:rPr>
      </w:pPr>
    </w:p>
    <w:p w:rsidR="0004076B" w:rsidRDefault="00B0410D" w:rsidP="0004076B">
      <w:pPr>
        <w:pBdr>
          <w:bottom w:val="single" w:sz="4" w:space="1" w:color="auto"/>
        </w:pBdr>
        <w:rPr>
          <w:rFonts w:cs="Arial"/>
          <w:b/>
          <w:sz w:val="20"/>
        </w:rPr>
      </w:pPr>
      <w:r>
        <w:rPr>
          <w:rFonts w:cs="Arial"/>
          <w:b/>
          <w:bCs/>
          <w:sz w:val="32"/>
        </w:rPr>
        <w:t xml:space="preserve">Registry </w:t>
      </w:r>
      <w:r w:rsidR="0021182C">
        <w:rPr>
          <w:rFonts w:cs="Arial"/>
          <w:b/>
          <w:bCs/>
          <w:sz w:val="32"/>
        </w:rPr>
        <w:t>C</w:t>
      </w:r>
      <w:r>
        <w:rPr>
          <w:rFonts w:cs="Arial"/>
          <w:b/>
          <w:bCs/>
          <w:sz w:val="32"/>
        </w:rPr>
        <w:t>hanges</w:t>
      </w:r>
    </w:p>
    <w:p w:rsidR="0004076B" w:rsidRDefault="0004076B">
      <w:pPr>
        <w:rPr>
          <w:rFonts w:cs="Arial"/>
          <w:sz w:val="20"/>
        </w:rPr>
      </w:pPr>
    </w:p>
    <w:p w:rsidR="00B0410D" w:rsidRDefault="00B0410D">
      <w:pPr>
        <w:rPr>
          <w:rFonts w:cs="Arial"/>
          <w:sz w:val="20"/>
        </w:rPr>
      </w:pPr>
    </w:p>
    <w:p w:rsidR="00B0410D" w:rsidRDefault="00B0410D">
      <w:pPr>
        <w:rPr>
          <w:rFonts w:cs="Arial"/>
          <w:sz w:val="20"/>
        </w:rPr>
      </w:pPr>
    </w:p>
    <w:p w:rsidR="0004076B" w:rsidRDefault="0004076B">
      <w:pPr>
        <w:rPr>
          <w:rFonts w:cs="Arial"/>
          <w:sz w:val="20"/>
        </w:rPr>
      </w:pPr>
    </w:p>
    <w:p w:rsidR="0004076B" w:rsidRDefault="00B0410D" w:rsidP="0004076B">
      <w:pPr>
        <w:pBdr>
          <w:bottom w:val="single" w:sz="4" w:space="1" w:color="auto"/>
        </w:pBdr>
        <w:rPr>
          <w:rFonts w:cs="Arial"/>
          <w:b/>
          <w:sz w:val="20"/>
        </w:rPr>
      </w:pPr>
      <w:r>
        <w:rPr>
          <w:rFonts w:cs="Arial"/>
          <w:b/>
          <w:bCs/>
          <w:sz w:val="32"/>
        </w:rPr>
        <w:t xml:space="preserve">IIS </w:t>
      </w:r>
      <w:proofErr w:type="spellStart"/>
      <w:r w:rsidR="0021182C">
        <w:rPr>
          <w:rFonts w:cs="Arial"/>
          <w:b/>
          <w:bCs/>
          <w:sz w:val="32"/>
        </w:rPr>
        <w:t>W</w:t>
      </w:r>
      <w:r>
        <w:rPr>
          <w:rFonts w:cs="Arial"/>
          <w:b/>
          <w:bCs/>
          <w:sz w:val="32"/>
        </w:rPr>
        <w:t>eb.config</w:t>
      </w:r>
      <w:proofErr w:type="spellEnd"/>
      <w:r>
        <w:rPr>
          <w:rFonts w:cs="Arial"/>
          <w:b/>
          <w:bCs/>
          <w:sz w:val="32"/>
        </w:rPr>
        <w:t xml:space="preserve"> </w:t>
      </w:r>
      <w:r w:rsidR="0021182C">
        <w:rPr>
          <w:rFonts w:cs="Arial"/>
          <w:b/>
          <w:bCs/>
          <w:sz w:val="32"/>
        </w:rPr>
        <w:t>C</w:t>
      </w:r>
      <w:r>
        <w:rPr>
          <w:rFonts w:cs="Arial"/>
          <w:b/>
          <w:bCs/>
          <w:sz w:val="32"/>
        </w:rPr>
        <w:t>hanges</w:t>
      </w:r>
    </w:p>
    <w:p w:rsidR="0004076B" w:rsidRDefault="0004076B">
      <w:pPr>
        <w:rPr>
          <w:rFonts w:cs="Arial"/>
          <w:sz w:val="20"/>
        </w:rPr>
      </w:pPr>
    </w:p>
    <w:p w:rsidR="00B0410D" w:rsidRDefault="00B0410D">
      <w:pPr>
        <w:rPr>
          <w:rFonts w:cs="Arial"/>
          <w:sz w:val="20"/>
        </w:rPr>
      </w:pPr>
    </w:p>
    <w:p w:rsidR="000A6406" w:rsidRDefault="000A6406">
      <w:pPr>
        <w:rPr>
          <w:rFonts w:cs="Arial"/>
          <w:sz w:val="20"/>
        </w:rPr>
      </w:pPr>
    </w:p>
    <w:p w:rsidR="0021182C" w:rsidRDefault="0021182C" w:rsidP="0021182C">
      <w:pPr>
        <w:pBdr>
          <w:bottom w:val="single" w:sz="4" w:space="1" w:color="auto"/>
        </w:pBdr>
        <w:rPr>
          <w:rFonts w:cs="Arial"/>
          <w:b/>
          <w:sz w:val="20"/>
        </w:rPr>
      </w:pPr>
      <w:r>
        <w:rPr>
          <w:rFonts w:cs="Arial"/>
          <w:b/>
          <w:bCs/>
          <w:sz w:val="32"/>
        </w:rPr>
        <w:t>SharePoint Security Changes</w:t>
      </w:r>
    </w:p>
    <w:p w:rsidR="0021182C" w:rsidRDefault="0021182C" w:rsidP="0021182C">
      <w:pPr>
        <w:rPr>
          <w:rFonts w:cs="Arial"/>
          <w:sz w:val="20"/>
        </w:rPr>
      </w:pPr>
    </w:p>
    <w:p w:rsidR="0004076B" w:rsidRDefault="00F13159">
      <w:pPr>
        <w:rPr>
          <w:rFonts w:cs="Arial"/>
          <w:sz w:val="20"/>
        </w:rPr>
      </w:pPr>
      <w:r>
        <w:rPr>
          <w:rFonts w:cs="Arial"/>
          <w:sz w:val="20"/>
        </w:rPr>
        <w:t>.</w:t>
      </w:r>
    </w:p>
    <w:p w:rsidR="00D87FBA" w:rsidRDefault="00D87FBA">
      <w:pPr>
        <w:pBdr>
          <w:bottom w:val="single" w:sz="4" w:space="1" w:color="auto"/>
        </w:pBdr>
        <w:rPr>
          <w:rFonts w:cs="Arial"/>
          <w:b/>
          <w:sz w:val="20"/>
        </w:rPr>
      </w:pPr>
      <w:bookmarkStart w:id="1" w:name="_Toc516554349"/>
      <w:r>
        <w:rPr>
          <w:rFonts w:cs="Arial"/>
          <w:b/>
          <w:bCs/>
          <w:sz w:val="32"/>
        </w:rPr>
        <w:t>Issues</w:t>
      </w:r>
      <w:r>
        <w:rPr>
          <w:rFonts w:cs="Arial"/>
          <w:b/>
          <w:sz w:val="32"/>
        </w:rPr>
        <w:t xml:space="preserve"> Resolved</w:t>
      </w:r>
    </w:p>
    <w:p w:rsidR="00D87FBA" w:rsidRDefault="00D87FBA">
      <w:pPr>
        <w:rPr>
          <w:rFonts w:cs="Arial"/>
          <w:sz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10"/>
        <w:gridCol w:w="8196"/>
      </w:tblGrid>
      <w:tr w:rsidR="00D87FBA" w:rsidTr="002E32B1">
        <w:trPr>
          <w:trHeight w:val="255"/>
        </w:trPr>
        <w:tc>
          <w:tcPr>
            <w:tcW w:w="863" w:type="pct"/>
            <w:tcBorders>
              <w:bottom w:val="single" w:sz="6" w:space="0" w:color="auto"/>
            </w:tcBorders>
            <w:shd w:val="pct25" w:color="auto" w:fill="auto"/>
          </w:tcPr>
          <w:p w:rsidR="00D87FBA" w:rsidRDefault="00D87FBA" w:rsidP="00FD1EC7">
            <w:pPr>
              <w:ind w:left="7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Issue No.</w:t>
            </w:r>
          </w:p>
        </w:tc>
        <w:tc>
          <w:tcPr>
            <w:tcW w:w="4137" w:type="pct"/>
            <w:tcBorders>
              <w:bottom w:val="single" w:sz="6" w:space="0" w:color="auto"/>
            </w:tcBorders>
            <w:shd w:val="pct25" w:color="auto" w:fill="auto"/>
          </w:tcPr>
          <w:p w:rsidR="00D87FBA" w:rsidRDefault="00D87FBA" w:rsidP="00FD1EC7">
            <w:pPr>
              <w:ind w:left="7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Description</w:t>
            </w:r>
          </w:p>
        </w:tc>
      </w:tr>
      <w:tr w:rsidR="00FD1EC7" w:rsidTr="002E32B1">
        <w:trPr>
          <w:trHeight w:val="255"/>
        </w:trPr>
        <w:tc>
          <w:tcPr>
            <w:tcW w:w="863" w:type="pct"/>
            <w:shd w:val="clear" w:color="auto" w:fill="FFFFFF"/>
          </w:tcPr>
          <w:p w:rsidR="00FD1EC7" w:rsidRPr="00FD1EC7" w:rsidRDefault="00FD1EC7" w:rsidP="005338E4">
            <w:pPr>
              <w:rPr>
                <w:sz w:val="18"/>
                <w:szCs w:val="18"/>
              </w:rPr>
            </w:pPr>
          </w:p>
        </w:tc>
        <w:tc>
          <w:tcPr>
            <w:tcW w:w="4137" w:type="pct"/>
            <w:shd w:val="clear" w:color="auto" w:fill="FFFFFF"/>
          </w:tcPr>
          <w:p w:rsidR="00FD1EC7" w:rsidRPr="00FD1EC7" w:rsidRDefault="00FD1EC7" w:rsidP="005338E4">
            <w:pPr>
              <w:rPr>
                <w:sz w:val="18"/>
                <w:szCs w:val="18"/>
              </w:rPr>
            </w:pPr>
          </w:p>
        </w:tc>
      </w:tr>
      <w:bookmarkEnd w:id="1"/>
    </w:tbl>
    <w:p w:rsidR="00D87FBA" w:rsidRDefault="00D87FBA">
      <w:pPr>
        <w:rPr>
          <w:rFonts w:cs="Arial"/>
          <w:sz w:val="20"/>
        </w:rPr>
      </w:pPr>
    </w:p>
    <w:p w:rsidR="002D1808" w:rsidRPr="000A6406" w:rsidRDefault="002D1808" w:rsidP="002D1808">
      <w:pPr>
        <w:pBdr>
          <w:bottom w:val="single" w:sz="4" w:space="1" w:color="auto"/>
        </w:pBdr>
        <w:rPr>
          <w:rFonts w:cs="Arial"/>
          <w:b/>
          <w:bCs/>
          <w:sz w:val="20"/>
        </w:rPr>
      </w:pPr>
    </w:p>
    <w:p w:rsidR="002D1808" w:rsidRDefault="002D1808" w:rsidP="002D1808">
      <w:pPr>
        <w:pBdr>
          <w:bottom w:val="single" w:sz="4" w:space="1" w:color="auto"/>
        </w:pBdr>
        <w:rPr>
          <w:rFonts w:cs="Arial"/>
          <w:b/>
          <w:sz w:val="20"/>
        </w:rPr>
      </w:pPr>
      <w:r>
        <w:rPr>
          <w:rFonts w:cs="Arial"/>
          <w:b/>
          <w:bCs/>
          <w:sz w:val="32"/>
        </w:rPr>
        <w:t xml:space="preserve">Known Issues </w:t>
      </w:r>
    </w:p>
    <w:p w:rsidR="002D1808" w:rsidRDefault="002D1808" w:rsidP="002D1808">
      <w:pPr>
        <w:rPr>
          <w:rFonts w:cs="Arial"/>
          <w:sz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10"/>
        <w:gridCol w:w="8196"/>
      </w:tblGrid>
      <w:tr w:rsidR="002D1808" w:rsidTr="002E32B1">
        <w:trPr>
          <w:trHeight w:val="255"/>
        </w:trPr>
        <w:tc>
          <w:tcPr>
            <w:tcW w:w="863" w:type="pct"/>
            <w:tcBorders>
              <w:bottom w:val="single" w:sz="6" w:space="0" w:color="auto"/>
            </w:tcBorders>
            <w:shd w:val="pct25" w:color="auto" w:fill="auto"/>
          </w:tcPr>
          <w:p w:rsidR="002D1808" w:rsidRDefault="002D1808" w:rsidP="00B4674E">
            <w:pPr>
              <w:ind w:left="15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Issue No.</w:t>
            </w:r>
          </w:p>
        </w:tc>
        <w:tc>
          <w:tcPr>
            <w:tcW w:w="4137" w:type="pct"/>
            <w:tcBorders>
              <w:bottom w:val="single" w:sz="6" w:space="0" w:color="auto"/>
            </w:tcBorders>
            <w:shd w:val="pct25" w:color="auto" w:fill="auto"/>
          </w:tcPr>
          <w:p w:rsidR="002D1808" w:rsidRDefault="002D1808" w:rsidP="00B4674E">
            <w:pPr>
              <w:ind w:left="15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Description</w:t>
            </w:r>
          </w:p>
        </w:tc>
      </w:tr>
      <w:tr w:rsidR="002D1808" w:rsidTr="002E32B1">
        <w:trPr>
          <w:trHeight w:val="255"/>
        </w:trPr>
        <w:tc>
          <w:tcPr>
            <w:tcW w:w="863" w:type="pct"/>
            <w:shd w:val="clear" w:color="auto" w:fill="FFFFFF"/>
            <w:vAlign w:val="bottom"/>
          </w:tcPr>
          <w:p w:rsidR="002D1808" w:rsidRPr="00E50E85" w:rsidRDefault="002D1808" w:rsidP="00B4674E">
            <w:pPr>
              <w:rPr>
                <w:rFonts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4137" w:type="pct"/>
            <w:shd w:val="clear" w:color="auto" w:fill="FFFFFF"/>
            <w:vAlign w:val="bottom"/>
          </w:tcPr>
          <w:p w:rsidR="002D1808" w:rsidRPr="00E50E85" w:rsidRDefault="002D1808" w:rsidP="00B4674E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</w:tbl>
    <w:p w:rsidR="002D1808" w:rsidRDefault="002D1808" w:rsidP="002D1808">
      <w:pPr>
        <w:rPr>
          <w:rFonts w:cs="Arial"/>
          <w:sz w:val="20"/>
        </w:rPr>
      </w:pPr>
    </w:p>
    <w:p w:rsidR="00B86FB1" w:rsidRDefault="00B86FB1">
      <w:pPr>
        <w:rPr>
          <w:rFonts w:cs="Arial"/>
          <w:sz w:val="20"/>
        </w:rPr>
      </w:pPr>
    </w:p>
    <w:p w:rsidR="002E32B1" w:rsidRDefault="002E32B1">
      <w:pPr>
        <w:rPr>
          <w:rFonts w:cs="Arial"/>
          <w:sz w:val="20"/>
        </w:rPr>
      </w:pPr>
    </w:p>
    <w:p w:rsidR="002E32B1" w:rsidRDefault="002E32B1">
      <w:pPr>
        <w:rPr>
          <w:rFonts w:cs="Arial"/>
          <w:sz w:val="20"/>
        </w:rPr>
      </w:pPr>
    </w:p>
    <w:p w:rsidR="00D87FBA" w:rsidRDefault="002D1808">
      <w:pPr>
        <w:pBdr>
          <w:bottom w:val="single" w:sz="4" w:space="1" w:color="auto"/>
        </w:pBdr>
        <w:rPr>
          <w:rFonts w:cs="Arial"/>
          <w:b/>
          <w:sz w:val="20"/>
        </w:rPr>
      </w:pPr>
      <w:r>
        <w:rPr>
          <w:rFonts w:cs="Arial"/>
          <w:b/>
          <w:bCs/>
          <w:sz w:val="32"/>
        </w:rPr>
        <w:lastRenderedPageBreak/>
        <w:t>Post Deployment Configurations</w:t>
      </w:r>
    </w:p>
    <w:p w:rsidR="00D87FBA" w:rsidRDefault="00D87FBA">
      <w:pPr>
        <w:rPr>
          <w:rFonts w:cs="Arial"/>
          <w:sz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10"/>
        <w:gridCol w:w="8196"/>
      </w:tblGrid>
      <w:tr w:rsidR="00D87FBA" w:rsidTr="002E32B1">
        <w:trPr>
          <w:trHeight w:val="255"/>
        </w:trPr>
        <w:tc>
          <w:tcPr>
            <w:tcW w:w="863" w:type="pct"/>
            <w:tcBorders>
              <w:bottom w:val="single" w:sz="6" w:space="0" w:color="auto"/>
            </w:tcBorders>
            <w:shd w:val="pct25" w:color="auto" w:fill="auto"/>
          </w:tcPr>
          <w:p w:rsidR="00D87FBA" w:rsidRDefault="00D87FBA" w:rsidP="002D1808">
            <w:pPr>
              <w:ind w:left="15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Issue No.</w:t>
            </w:r>
          </w:p>
        </w:tc>
        <w:tc>
          <w:tcPr>
            <w:tcW w:w="4137" w:type="pct"/>
            <w:tcBorders>
              <w:bottom w:val="single" w:sz="6" w:space="0" w:color="auto"/>
            </w:tcBorders>
            <w:shd w:val="pct25" w:color="auto" w:fill="auto"/>
          </w:tcPr>
          <w:p w:rsidR="00D87FBA" w:rsidRDefault="00D87FBA" w:rsidP="002D1808">
            <w:pPr>
              <w:ind w:left="15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Description</w:t>
            </w:r>
          </w:p>
        </w:tc>
      </w:tr>
      <w:tr w:rsidR="00690CFC" w:rsidTr="002E32B1">
        <w:trPr>
          <w:trHeight w:val="255"/>
        </w:trPr>
        <w:tc>
          <w:tcPr>
            <w:tcW w:w="863" w:type="pct"/>
            <w:shd w:val="clear" w:color="auto" w:fill="FFFFFF"/>
          </w:tcPr>
          <w:p w:rsidR="00690CFC" w:rsidRPr="00690CFC" w:rsidRDefault="00690CFC" w:rsidP="00690CFC">
            <w:pPr>
              <w:autoSpaceDE w:val="0"/>
              <w:autoSpaceDN w:val="0"/>
              <w:rPr>
                <w:rFonts w:ascii="Calibri" w:eastAsiaTheme="minorHAns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137" w:type="pct"/>
            <w:shd w:val="clear" w:color="auto" w:fill="FFFFFF"/>
          </w:tcPr>
          <w:p w:rsidR="00690CFC" w:rsidRPr="00690CFC" w:rsidRDefault="00690CFC">
            <w:pPr>
              <w:autoSpaceDE w:val="0"/>
              <w:autoSpaceDN w:val="0"/>
              <w:rPr>
                <w:rFonts w:ascii="Calibri" w:eastAsiaTheme="minorHAnsi" w:hAnsi="Calibri" w:cs="Calibri"/>
                <w:color w:val="000000"/>
                <w:sz w:val="18"/>
                <w:szCs w:val="18"/>
              </w:rPr>
            </w:pPr>
          </w:p>
        </w:tc>
      </w:tr>
    </w:tbl>
    <w:p w:rsidR="00D87FBA" w:rsidRDefault="00D87FBA">
      <w:pPr>
        <w:rPr>
          <w:rFonts w:cs="Arial"/>
          <w:sz w:val="20"/>
        </w:rPr>
      </w:pPr>
    </w:p>
    <w:p w:rsidR="00B86FB1" w:rsidRDefault="00B86FB1">
      <w:pPr>
        <w:rPr>
          <w:rFonts w:cs="Arial"/>
          <w:sz w:val="20"/>
        </w:rPr>
      </w:pPr>
    </w:p>
    <w:p w:rsidR="002D0E28" w:rsidRDefault="002D0E28" w:rsidP="002D0E28">
      <w:pPr>
        <w:pBdr>
          <w:bottom w:val="single" w:sz="4" w:space="1" w:color="auto"/>
        </w:pBdr>
        <w:rPr>
          <w:rFonts w:cs="Arial"/>
          <w:b/>
          <w:sz w:val="20"/>
        </w:rPr>
      </w:pPr>
      <w:r>
        <w:rPr>
          <w:rFonts w:cs="Arial"/>
          <w:b/>
          <w:bCs/>
          <w:sz w:val="32"/>
        </w:rPr>
        <w:t xml:space="preserve">Issues </w:t>
      </w:r>
      <w:r w:rsidR="00DD12AA">
        <w:rPr>
          <w:rFonts w:cs="Arial"/>
          <w:b/>
          <w:bCs/>
          <w:sz w:val="32"/>
        </w:rPr>
        <w:t>on</w:t>
      </w:r>
      <w:r>
        <w:rPr>
          <w:rFonts w:cs="Arial"/>
          <w:b/>
          <w:bCs/>
          <w:sz w:val="32"/>
        </w:rPr>
        <w:t xml:space="preserve"> Hold</w:t>
      </w:r>
    </w:p>
    <w:p w:rsidR="002D0E28" w:rsidRDefault="002D0E28" w:rsidP="002D0E28">
      <w:pPr>
        <w:rPr>
          <w:rFonts w:cs="Arial"/>
          <w:sz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10"/>
        <w:gridCol w:w="8196"/>
      </w:tblGrid>
      <w:tr w:rsidR="002D0E28" w:rsidTr="002E32B1">
        <w:trPr>
          <w:trHeight w:val="255"/>
        </w:trPr>
        <w:tc>
          <w:tcPr>
            <w:tcW w:w="863" w:type="pct"/>
            <w:tcBorders>
              <w:bottom w:val="single" w:sz="6" w:space="0" w:color="auto"/>
            </w:tcBorders>
            <w:shd w:val="pct25" w:color="auto" w:fill="auto"/>
          </w:tcPr>
          <w:p w:rsidR="002D0E28" w:rsidRDefault="002D0E28" w:rsidP="00B4674E">
            <w:pPr>
              <w:ind w:left="15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Issue No.</w:t>
            </w:r>
          </w:p>
        </w:tc>
        <w:tc>
          <w:tcPr>
            <w:tcW w:w="4137" w:type="pct"/>
            <w:tcBorders>
              <w:bottom w:val="single" w:sz="6" w:space="0" w:color="auto"/>
            </w:tcBorders>
            <w:shd w:val="pct25" w:color="auto" w:fill="auto"/>
          </w:tcPr>
          <w:p w:rsidR="002D0E28" w:rsidRDefault="002D0E28" w:rsidP="00B4674E">
            <w:pPr>
              <w:ind w:left="15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Description</w:t>
            </w:r>
          </w:p>
        </w:tc>
      </w:tr>
      <w:tr w:rsidR="002D0E28" w:rsidTr="002E32B1">
        <w:trPr>
          <w:trHeight w:val="255"/>
        </w:trPr>
        <w:tc>
          <w:tcPr>
            <w:tcW w:w="863" w:type="pct"/>
            <w:shd w:val="clear" w:color="auto" w:fill="FFFFFF"/>
          </w:tcPr>
          <w:p w:rsidR="002D0E28" w:rsidRPr="002D0E28" w:rsidRDefault="002D0E28" w:rsidP="002D0E28">
            <w:pPr>
              <w:autoSpaceDE w:val="0"/>
              <w:autoSpaceDN w:val="0"/>
              <w:rPr>
                <w:rFonts w:ascii="Calibri" w:eastAsiaTheme="minorHAns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4137" w:type="pct"/>
            <w:shd w:val="clear" w:color="auto" w:fill="FFFFFF"/>
          </w:tcPr>
          <w:p w:rsidR="002D0E28" w:rsidRPr="002D0E28" w:rsidRDefault="002D0E28" w:rsidP="002D0E28">
            <w:pPr>
              <w:autoSpaceDE w:val="0"/>
              <w:autoSpaceDN w:val="0"/>
              <w:rPr>
                <w:rFonts w:ascii="Calibri" w:eastAsiaTheme="minorHAnsi" w:hAnsi="Calibri" w:cs="Calibri"/>
                <w:color w:val="000000"/>
                <w:sz w:val="18"/>
                <w:szCs w:val="18"/>
              </w:rPr>
            </w:pPr>
          </w:p>
        </w:tc>
      </w:tr>
    </w:tbl>
    <w:p w:rsidR="002D0E28" w:rsidRDefault="002D0E28">
      <w:pPr>
        <w:rPr>
          <w:rFonts w:cs="Arial"/>
          <w:sz w:val="20"/>
        </w:rPr>
      </w:pPr>
    </w:p>
    <w:p w:rsidR="00D87FBA" w:rsidRDefault="00D87FBA">
      <w:pPr>
        <w:rPr>
          <w:rFonts w:cs="Arial"/>
          <w:sz w:val="20"/>
        </w:rPr>
      </w:pPr>
    </w:p>
    <w:p w:rsidR="00DD12AA" w:rsidRDefault="00DD12AA">
      <w:pPr>
        <w:rPr>
          <w:rFonts w:cs="Arial"/>
          <w:sz w:val="20"/>
        </w:rPr>
      </w:pPr>
    </w:p>
    <w:p w:rsidR="00DD12AA" w:rsidRDefault="00DD12AA">
      <w:pPr>
        <w:rPr>
          <w:rFonts w:cs="Arial"/>
          <w:sz w:val="20"/>
        </w:rPr>
      </w:pPr>
    </w:p>
    <w:p w:rsidR="00D87FBA" w:rsidRDefault="00D87FBA">
      <w:pPr>
        <w:pBdr>
          <w:bottom w:val="single" w:sz="4" w:space="1" w:color="auto"/>
        </w:pBdr>
        <w:rPr>
          <w:rFonts w:cs="Arial"/>
          <w:b/>
          <w:sz w:val="20"/>
        </w:rPr>
      </w:pPr>
      <w:r>
        <w:rPr>
          <w:rFonts w:cs="Arial"/>
          <w:b/>
          <w:bCs/>
          <w:sz w:val="32"/>
        </w:rPr>
        <w:t>Program Change Request (PCR) Details</w:t>
      </w:r>
    </w:p>
    <w:p w:rsidR="00D87FBA" w:rsidRDefault="00D87FBA">
      <w:pPr>
        <w:rPr>
          <w:rFonts w:cs="Arial"/>
          <w:sz w:val="20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20"/>
        <w:gridCol w:w="8186"/>
      </w:tblGrid>
      <w:tr w:rsidR="00D87FBA" w:rsidTr="002E32B1">
        <w:trPr>
          <w:trHeight w:val="255"/>
        </w:trPr>
        <w:tc>
          <w:tcPr>
            <w:tcW w:w="868" w:type="pct"/>
            <w:tcBorders>
              <w:bottom w:val="single" w:sz="6" w:space="0" w:color="auto"/>
            </w:tcBorders>
            <w:shd w:val="pct25" w:color="auto" w:fill="auto"/>
          </w:tcPr>
          <w:p w:rsidR="00D87FBA" w:rsidRDefault="00D87FBA">
            <w:pPr>
              <w:ind w:left="157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PCR No.</w:t>
            </w:r>
          </w:p>
        </w:tc>
        <w:tc>
          <w:tcPr>
            <w:tcW w:w="4132" w:type="pct"/>
            <w:tcBorders>
              <w:bottom w:val="single" w:sz="6" w:space="0" w:color="auto"/>
            </w:tcBorders>
            <w:shd w:val="pct25" w:color="auto" w:fill="auto"/>
          </w:tcPr>
          <w:p w:rsidR="00D87FBA" w:rsidRDefault="00D87FBA">
            <w:pPr>
              <w:ind w:left="142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Description</w:t>
            </w:r>
          </w:p>
        </w:tc>
      </w:tr>
      <w:tr w:rsidR="00D87FBA" w:rsidTr="002E32B1">
        <w:trPr>
          <w:trHeight w:val="255"/>
        </w:trPr>
        <w:tc>
          <w:tcPr>
            <w:tcW w:w="868" w:type="pct"/>
            <w:tcBorders>
              <w:bottom w:val="single" w:sz="6" w:space="0" w:color="auto"/>
            </w:tcBorders>
            <w:shd w:val="clear" w:color="auto" w:fill="FFFFFF"/>
          </w:tcPr>
          <w:p w:rsidR="00D87FBA" w:rsidRDefault="00D87FBA">
            <w:pPr>
              <w:ind w:left="157"/>
              <w:rPr>
                <w:rFonts w:cs="Arial"/>
                <w:sz w:val="20"/>
              </w:rPr>
            </w:pPr>
          </w:p>
        </w:tc>
        <w:tc>
          <w:tcPr>
            <w:tcW w:w="4132" w:type="pct"/>
            <w:tcBorders>
              <w:bottom w:val="single" w:sz="6" w:space="0" w:color="auto"/>
            </w:tcBorders>
            <w:shd w:val="clear" w:color="auto" w:fill="FFFFFF"/>
          </w:tcPr>
          <w:p w:rsidR="00D87FBA" w:rsidRDefault="00D87FBA">
            <w:pPr>
              <w:ind w:left="142"/>
              <w:rPr>
                <w:rFonts w:cs="Arial"/>
                <w:color w:val="000000"/>
                <w:sz w:val="20"/>
              </w:rPr>
            </w:pPr>
          </w:p>
        </w:tc>
      </w:tr>
    </w:tbl>
    <w:p w:rsidR="00D87FBA" w:rsidRDefault="00D87FBA">
      <w:pPr>
        <w:rPr>
          <w:rFonts w:cs="Arial"/>
          <w:sz w:val="20"/>
        </w:rPr>
      </w:pPr>
    </w:p>
    <w:p w:rsidR="00D87FBA" w:rsidRDefault="00D87FBA">
      <w:pPr>
        <w:rPr>
          <w:rFonts w:cs="Arial"/>
          <w:sz w:val="20"/>
        </w:rPr>
      </w:pPr>
    </w:p>
    <w:p w:rsidR="00D87FBA" w:rsidRDefault="00D87FBA">
      <w:pPr>
        <w:pBdr>
          <w:bottom w:val="single" w:sz="4" w:space="1" w:color="auto"/>
        </w:pBdr>
        <w:rPr>
          <w:rFonts w:cs="Arial"/>
          <w:b/>
          <w:sz w:val="20"/>
        </w:rPr>
      </w:pPr>
      <w:r>
        <w:rPr>
          <w:rFonts w:cs="Arial"/>
          <w:b/>
          <w:bCs/>
          <w:sz w:val="32"/>
        </w:rPr>
        <w:t>Comments</w:t>
      </w:r>
    </w:p>
    <w:p w:rsidR="00D87FBA" w:rsidRDefault="00D87FBA">
      <w:pPr>
        <w:rPr>
          <w:rFonts w:cs="Arial"/>
          <w:sz w:val="20"/>
        </w:rPr>
      </w:pPr>
    </w:p>
    <w:sectPr w:rsidR="00D87FBA" w:rsidSect="00142374">
      <w:headerReference w:type="default" r:id="rId13"/>
      <w:footerReference w:type="default" r:id="rId14"/>
      <w:pgSz w:w="11907" w:h="16840" w:code="9"/>
      <w:pgMar w:top="567" w:right="567" w:bottom="567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4CA7" w:rsidRDefault="00D44CA7">
      <w:r>
        <w:separator/>
      </w:r>
    </w:p>
  </w:endnote>
  <w:endnote w:type="continuationSeparator" w:id="0">
    <w:p w:rsidR="00D44CA7" w:rsidRDefault="00D44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2605" w:rsidRDefault="00292605">
    <w:pPr>
      <w:pStyle w:val="Footer"/>
      <w:tabs>
        <w:tab w:val="clear" w:pos="8640"/>
        <w:tab w:val="left" w:pos="142"/>
        <w:tab w:val="right" w:pos="9639"/>
      </w:tabs>
      <w:rPr>
        <w:sz w:val="20"/>
      </w:rPr>
    </w:pPr>
    <w:r>
      <w:rPr>
        <w:sz w:val="20"/>
      </w:rPr>
      <w:tab/>
    </w:r>
    <w:r w:rsidR="00486CD3">
      <w:rPr>
        <w:sz w:val="20"/>
      </w:rPr>
      <w:fldChar w:fldCharType="begin"/>
    </w:r>
    <w:r>
      <w:rPr>
        <w:sz w:val="20"/>
      </w:rPr>
      <w:instrText xml:space="preserve"> FILENAME </w:instrText>
    </w:r>
    <w:r w:rsidR="00486CD3">
      <w:rPr>
        <w:sz w:val="20"/>
      </w:rPr>
      <w:fldChar w:fldCharType="separate"/>
    </w:r>
    <w:r w:rsidR="00DD12AA">
      <w:rPr>
        <w:sz w:val="20"/>
      </w:rPr>
      <w:t>Application Name</w:t>
    </w:r>
    <w:r w:rsidR="00E32C02">
      <w:rPr>
        <w:noProof/>
        <w:sz w:val="20"/>
      </w:rPr>
      <w:t xml:space="preserve"> </w:t>
    </w:r>
    <w:r w:rsidR="00DD12AA">
      <w:rPr>
        <w:noProof/>
        <w:sz w:val="20"/>
      </w:rPr>
      <w:t>Version</w:t>
    </w:r>
    <w:r w:rsidR="00E32C02">
      <w:rPr>
        <w:noProof/>
        <w:sz w:val="20"/>
      </w:rPr>
      <w:t xml:space="preserve"> Release Notes</w:t>
    </w:r>
    <w:r w:rsidR="00486CD3">
      <w:rPr>
        <w:sz w:val="20"/>
      </w:rPr>
      <w:fldChar w:fldCharType="end"/>
    </w:r>
    <w:r>
      <w:rPr>
        <w:sz w:val="20"/>
      </w:rPr>
      <w:tab/>
    </w:r>
    <w:r>
      <w:rPr>
        <w:sz w:val="20"/>
      </w:rPr>
      <w:tab/>
      <w:t xml:space="preserve">Page </w:t>
    </w:r>
    <w:r w:rsidR="00486CD3">
      <w:rPr>
        <w:sz w:val="20"/>
      </w:rPr>
      <w:fldChar w:fldCharType="begin"/>
    </w:r>
    <w:r>
      <w:rPr>
        <w:sz w:val="20"/>
      </w:rPr>
      <w:instrText xml:space="preserve"> PAGE </w:instrText>
    </w:r>
    <w:r w:rsidR="00486CD3">
      <w:rPr>
        <w:sz w:val="20"/>
      </w:rPr>
      <w:fldChar w:fldCharType="separate"/>
    </w:r>
    <w:r w:rsidR="00687839">
      <w:rPr>
        <w:sz w:val="20"/>
      </w:rPr>
      <w:t>2</w:t>
    </w:r>
    <w:r w:rsidR="00486CD3">
      <w:rPr>
        <w:sz w:val="20"/>
      </w:rPr>
      <w:fldChar w:fldCharType="end"/>
    </w:r>
    <w:r>
      <w:rPr>
        <w:sz w:val="20"/>
      </w:rPr>
      <w:t xml:space="preserve"> of </w:t>
    </w:r>
    <w:r w:rsidR="00486CD3">
      <w:rPr>
        <w:sz w:val="20"/>
      </w:rPr>
      <w:fldChar w:fldCharType="begin"/>
    </w:r>
    <w:r>
      <w:rPr>
        <w:sz w:val="20"/>
      </w:rPr>
      <w:instrText xml:space="preserve"> NUMPAGES </w:instrText>
    </w:r>
    <w:r w:rsidR="00486CD3">
      <w:rPr>
        <w:sz w:val="20"/>
      </w:rPr>
      <w:fldChar w:fldCharType="separate"/>
    </w:r>
    <w:r w:rsidR="00687839">
      <w:rPr>
        <w:sz w:val="20"/>
      </w:rPr>
      <w:t>3</w:t>
    </w:r>
    <w:r w:rsidR="00486CD3">
      <w:rPr>
        <w:sz w:val="20"/>
      </w:rPr>
      <w:fldChar w:fldCharType="end"/>
    </w:r>
  </w:p>
  <w:p w:rsidR="00292605" w:rsidRDefault="00292605">
    <w:pPr>
      <w:pStyle w:val="Footer"/>
      <w:tabs>
        <w:tab w:val="clear" w:pos="4320"/>
        <w:tab w:val="clear" w:pos="8640"/>
        <w:tab w:val="left" w:pos="142"/>
        <w:tab w:val="center" w:pos="4536"/>
        <w:tab w:val="right" w:pos="9639"/>
      </w:tabs>
      <w:rPr>
        <w:sz w:val="20"/>
      </w:rPr>
    </w:pPr>
    <w:r>
      <w:rPr>
        <w:sz w:val="20"/>
      </w:rPr>
      <w:tab/>
    </w:r>
    <w:r>
      <w:rPr>
        <w:sz w:val="20"/>
      </w:rPr>
      <w:tab/>
    </w:r>
    <w:r w:rsidR="00486CD3">
      <w:rPr>
        <w:sz w:val="20"/>
      </w:rPr>
      <w:fldChar w:fldCharType="begin"/>
    </w:r>
    <w:r>
      <w:rPr>
        <w:sz w:val="20"/>
      </w:rPr>
      <w:instrText xml:space="preserve"> DATE \@ "dd/MM/yyyy" </w:instrText>
    </w:r>
    <w:r w:rsidR="00486CD3">
      <w:rPr>
        <w:sz w:val="20"/>
      </w:rPr>
      <w:fldChar w:fldCharType="separate"/>
    </w:r>
    <w:r w:rsidR="00DD3269">
      <w:rPr>
        <w:noProof/>
        <w:sz w:val="20"/>
      </w:rPr>
      <w:t>30/08/2019</w:t>
    </w:r>
    <w:r w:rsidR="00486CD3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4CA7" w:rsidRDefault="00D44CA7">
      <w:r>
        <w:separator/>
      </w:r>
    </w:p>
  </w:footnote>
  <w:footnote w:type="continuationSeparator" w:id="0">
    <w:p w:rsidR="00D44CA7" w:rsidRDefault="00D44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317" w:rsidRDefault="00F90317">
    <w:pPr>
      <w:pStyle w:val="Header"/>
    </w:pPr>
    <w:r>
      <w:tab/>
    </w:r>
    <w:r>
      <w:tab/>
    </w:r>
    <w:r>
      <w:rPr>
        <w:noProof/>
        <w:lang w:eastAsia="en-NZ"/>
      </w:rPr>
      <w:drawing>
        <wp:inline distT="0" distB="0" distL="0" distR="0" wp14:anchorId="41DAB55D" wp14:editId="7E6C85C0">
          <wp:extent cx="2148840" cy="670560"/>
          <wp:effectExtent l="0" t="0" r="381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t_new.p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8840" cy="670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F90317" w:rsidRDefault="00F903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20" w:legacyIndent="864"/>
      <w:lvlJc w:val="left"/>
      <w:pPr>
        <w:ind w:left="720" w:hanging="864"/>
      </w:pPr>
    </w:lvl>
    <w:lvl w:ilvl="4">
      <w:start w:val="1"/>
      <w:numFmt w:val="decimal"/>
      <w:pStyle w:val="Heading5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 w15:restartNumberingAfterBreak="0">
    <w:nsid w:val="00C64AF6"/>
    <w:multiLevelType w:val="hybridMultilevel"/>
    <w:tmpl w:val="04EAC666"/>
    <w:lvl w:ilvl="0" w:tplc="A894C6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CC2F3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F38D10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D723B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20B8C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F76C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30D2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0A37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2E16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811B2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3E0336B"/>
    <w:multiLevelType w:val="hybridMultilevel"/>
    <w:tmpl w:val="BE74232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44173F"/>
    <w:multiLevelType w:val="hybridMultilevel"/>
    <w:tmpl w:val="7566516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01808"/>
    <w:multiLevelType w:val="hybridMultilevel"/>
    <w:tmpl w:val="3718FDB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32450A"/>
    <w:multiLevelType w:val="hybridMultilevel"/>
    <w:tmpl w:val="8328FE0E"/>
    <w:lvl w:ilvl="0" w:tplc="D5D859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1539F6"/>
    <w:multiLevelType w:val="hybridMultilevel"/>
    <w:tmpl w:val="CA0EF1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11725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9213E5A"/>
    <w:multiLevelType w:val="hybridMultilevel"/>
    <w:tmpl w:val="AB4E549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0C61CD"/>
    <w:multiLevelType w:val="hybridMultilevel"/>
    <w:tmpl w:val="7600421A"/>
    <w:lvl w:ilvl="0" w:tplc="20E2C0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10944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26329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EC4F8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0E79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962F6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1A604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F077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966C1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955651A"/>
    <w:multiLevelType w:val="hybridMultilevel"/>
    <w:tmpl w:val="EB8884B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506565"/>
    <w:multiLevelType w:val="hybridMultilevel"/>
    <w:tmpl w:val="8E9EEE54"/>
    <w:lvl w:ilvl="0" w:tplc="0D8E69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02B55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E2A7A6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9B410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B4E9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22150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0EAB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7EA4D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AD425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7CD48E7"/>
    <w:multiLevelType w:val="hybridMultilevel"/>
    <w:tmpl w:val="EFE26060"/>
    <w:lvl w:ilvl="0" w:tplc="4A343E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428F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ECCC3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7B443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3E1C9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CAE97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8FA56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DCEE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22228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B7D3DA0"/>
    <w:multiLevelType w:val="hybridMultilevel"/>
    <w:tmpl w:val="510C97A8"/>
    <w:lvl w:ilvl="0" w:tplc="D5D859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2"/>
  </w:num>
  <w:num w:numId="5">
    <w:abstractNumId w:val="10"/>
  </w:num>
  <w:num w:numId="6">
    <w:abstractNumId w:val="1"/>
  </w:num>
  <w:num w:numId="7">
    <w:abstractNumId w:val="13"/>
  </w:num>
  <w:num w:numId="8">
    <w:abstractNumId w:val="5"/>
  </w:num>
  <w:num w:numId="9">
    <w:abstractNumId w:val="3"/>
  </w:num>
  <w:num w:numId="10">
    <w:abstractNumId w:val="6"/>
  </w:num>
  <w:num w:numId="11">
    <w:abstractNumId w:val="14"/>
  </w:num>
  <w:num w:numId="12">
    <w:abstractNumId w:val="11"/>
  </w:num>
  <w:num w:numId="13">
    <w:abstractNumId w:val="9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embedSystemFonts/>
  <w:activeWritingStyle w:appName="MSWord" w:lang="en-NZ" w:vendorID="64" w:dllVersion="5" w:nlCheck="1" w:checkStyle="1"/>
  <w:activeWritingStyle w:appName="MSWord" w:lang="en-GB" w:vendorID="64" w:dllVersion="5" w:nlCheck="1" w:checkStyle="1"/>
  <w:activeWritingStyle w:appName="MSWord" w:lang="en-NZ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NZ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01"/>
    <w:rsid w:val="00006610"/>
    <w:rsid w:val="00006611"/>
    <w:rsid w:val="0004076B"/>
    <w:rsid w:val="00053AE2"/>
    <w:rsid w:val="00053E65"/>
    <w:rsid w:val="00067F9E"/>
    <w:rsid w:val="000773AC"/>
    <w:rsid w:val="000A6406"/>
    <w:rsid w:val="000B1F27"/>
    <w:rsid w:val="000E3980"/>
    <w:rsid w:val="000E778B"/>
    <w:rsid w:val="000F32B3"/>
    <w:rsid w:val="001341EC"/>
    <w:rsid w:val="00142374"/>
    <w:rsid w:val="001802C4"/>
    <w:rsid w:val="00193B02"/>
    <w:rsid w:val="001B6626"/>
    <w:rsid w:val="001E03A8"/>
    <w:rsid w:val="001E5B37"/>
    <w:rsid w:val="001E7AFA"/>
    <w:rsid w:val="001F06FB"/>
    <w:rsid w:val="0021040E"/>
    <w:rsid w:val="0021182C"/>
    <w:rsid w:val="002545C3"/>
    <w:rsid w:val="00275029"/>
    <w:rsid w:val="002920C5"/>
    <w:rsid w:val="00292605"/>
    <w:rsid w:val="002A246D"/>
    <w:rsid w:val="002C0465"/>
    <w:rsid w:val="002D0E28"/>
    <w:rsid w:val="002D1808"/>
    <w:rsid w:val="002E32B1"/>
    <w:rsid w:val="002F4CEE"/>
    <w:rsid w:val="00330E29"/>
    <w:rsid w:val="0033191B"/>
    <w:rsid w:val="00332358"/>
    <w:rsid w:val="00364C85"/>
    <w:rsid w:val="003670CA"/>
    <w:rsid w:val="00370051"/>
    <w:rsid w:val="0037624B"/>
    <w:rsid w:val="003B33D5"/>
    <w:rsid w:val="003D2EDA"/>
    <w:rsid w:val="003F019F"/>
    <w:rsid w:val="00415440"/>
    <w:rsid w:val="00441104"/>
    <w:rsid w:val="00441815"/>
    <w:rsid w:val="00454926"/>
    <w:rsid w:val="00473F7F"/>
    <w:rsid w:val="00486CD3"/>
    <w:rsid w:val="004B3CCC"/>
    <w:rsid w:val="004C2BFE"/>
    <w:rsid w:val="0051241C"/>
    <w:rsid w:val="00521B00"/>
    <w:rsid w:val="005257EF"/>
    <w:rsid w:val="005472C2"/>
    <w:rsid w:val="00556F24"/>
    <w:rsid w:val="005627BB"/>
    <w:rsid w:val="00586BE1"/>
    <w:rsid w:val="005B4C77"/>
    <w:rsid w:val="005C7375"/>
    <w:rsid w:val="005D27FB"/>
    <w:rsid w:val="0060113D"/>
    <w:rsid w:val="0061684C"/>
    <w:rsid w:val="00623351"/>
    <w:rsid w:val="006272BC"/>
    <w:rsid w:val="00637360"/>
    <w:rsid w:val="0065196E"/>
    <w:rsid w:val="00662EA4"/>
    <w:rsid w:val="006768F5"/>
    <w:rsid w:val="00687839"/>
    <w:rsid w:val="00687FED"/>
    <w:rsid w:val="00690CFC"/>
    <w:rsid w:val="007264F1"/>
    <w:rsid w:val="00742608"/>
    <w:rsid w:val="007644AD"/>
    <w:rsid w:val="00770218"/>
    <w:rsid w:val="00781D46"/>
    <w:rsid w:val="007C1DD7"/>
    <w:rsid w:val="007F579B"/>
    <w:rsid w:val="0081699E"/>
    <w:rsid w:val="00833BC6"/>
    <w:rsid w:val="00844313"/>
    <w:rsid w:val="00852D47"/>
    <w:rsid w:val="008575B3"/>
    <w:rsid w:val="00861790"/>
    <w:rsid w:val="00884FED"/>
    <w:rsid w:val="008966C9"/>
    <w:rsid w:val="008A5EEF"/>
    <w:rsid w:val="008B0421"/>
    <w:rsid w:val="008D079F"/>
    <w:rsid w:val="008D3FE5"/>
    <w:rsid w:val="008F651E"/>
    <w:rsid w:val="00906CD0"/>
    <w:rsid w:val="00935620"/>
    <w:rsid w:val="00942074"/>
    <w:rsid w:val="00965816"/>
    <w:rsid w:val="00971AFF"/>
    <w:rsid w:val="00974A48"/>
    <w:rsid w:val="00994455"/>
    <w:rsid w:val="009A1DC7"/>
    <w:rsid w:val="009B783A"/>
    <w:rsid w:val="00A01D9A"/>
    <w:rsid w:val="00A11E1F"/>
    <w:rsid w:val="00A155DB"/>
    <w:rsid w:val="00A47BF7"/>
    <w:rsid w:val="00A53281"/>
    <w:rsid w:val="00A66529"/>
    <w:rsid w:val="00A7033C"/>
    <w:rsid w:val="00A77458"/>
    <w:rsid w:val="00A817A3"/>
    <w:rsid w:val="00AC3F17"/>
    <w:rsid w:val="00AD084F"/>
    <w:rsid w:val="00AD6CD0"/>
    <w:rsid w:val="00AE46C9"/>
    <w:rsid w:val="00B0410D"/>
    <w:rsid w:val="00B25198"/>
    <w:rsid w:val="00B757A4"/>
    <w:rsid w:val="00B84A2E"/>
    <w:rsid w:val="00B86FB1"/>
    <w:rsid w:val="00BD5073"/>
    <w:rsid w:val="00BF5EAC"/>
    <w:rsid w:val="00C15DEE"/>
    <w:rsid w:val="00C16557"/>
    <w:rsid w:val="00C207AA"/>
    <w:rsid w:val="00C63133"/>
    <w:rsid w:val="00C71F01"/>
    <w:rsid w:val="00C810D9"/>
    <w:rsid w:val="00C87EA3"/>
    <w:rsid w:val="00CC24D4"/>
    <w:rsid w:val="00D34855"/>
    <w:rsid w:val="00D44CA7"/>
    <w:rsid w:val="00D56432"/>
    <w:rsid w:val="00D56B0C"/>
    <w:rsid w:val="00D8298A"/>
    <w:rsid w:val="00D87FBA"/>
    <w:rsid w:val="00D96A8E"/>
    <w:rsid w:val="00DC24B4"/>
    <w:rsid w:val="00DD12AA"/>
    <w:rsid w:val="00DD3269"/>
    <w:rsid w:val="00DE58B4"/>
    <w:rsid w:val="00DF7B09"/>
    <w:rsid w:val="00E32C02"/>
    <w:rsid w:val="00E46A2E"/>
    <w:rsid w:val="00E50E85"/>
    <w:rsid w:val="00E90627"/>
    <w:rsid w:val="00E97DFD"/>
    <w:rsid w:val="00EA7A5E"/>
    <w:rsid w:val="00EB6FA1"/>
    <w:rsid w:val="00ED46F2"/>
    <w:rsid w:val="00F13159"/>
    <w:rsid w:val="00F134D0"/>
    <w:rsid w:val="00F428B7"/>
    <w:rsid w:val="00F64C6C"/>
    <w:rsid w:val="00F66229"/>
    <w:rsid w:val="00F77DE6"/>
    <w:rsid w:val="00F90317"/>
    <w:rsid w:val="00FA23E4"/>
    <w:rsid w:val="00FB340D"/>
    <w:rsid w:val="00FC75EE"/>
    <w:rsid w:val="00FD1689"/>
    <w:rsid w:val="00FD1EC7"/>
    <w:rsid w:val="00FE07B2"/>
    <w:rsid w:val="00FE0E79"/>
    <w:rsid w:val="00FE4226"/>
    <w:rsid w:val="00FF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2EFBE0"/>
  <w15:docId w15:val="{2EEC7508-6B7E-4DC0-BE2B-BDDF0AC4D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2D47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BodyText"/>
    <w:qFormat/>
    <w:rsid w:val="00142374"/>
    <w:pPr>
      <w:keepNext/>
      <w:keepLines/>
      <w:pageBreakBefore/>
      <w:numPr>
        <w:numId w:val="1"/>
      </w:numPr>
      <w:pBdr>
        <w:bottom w:val="single" w:sz="6" w:space="3" w:color="auto"/>
      </w:pBdr>
      <w:tabs>
        <w:tab w:val="left" w:pos="720"/>
      </w:tabs>
      <w:spacing w:before="220" w:after="220" w:line="280" w:lineRule="atLeast"/>
      <w:ind w:right="-57"/>
      <w:outlineLvl w:val="0"/>
    </w:pPr>
    <w:rPr>
      <w:b/>
      <w:spacing w:val="-10"/>
      <w:kern w:val="28"/>
      <w:position w:val="6"/>
      <w:sz w:val="36"/>
    </w:rPr>
  </w:style>
  <w:style w:type="paragraph" w:styleId="Heading2">
    <w:name w:val="heading 2"/>
    <w:basedOn w:val="Normal"/>
    <w:next w:val="BodyText"/>
    <w:qFormat/>
    <w:rsid w:val="00142374"/>
    <w:pPr>
      <w:keepNext/>
      <w:keepLines/>
      <w:numPr>
        <w:ilvl w:val="1"/>
        <w:numId w:val="1"/>
      </w:numPr>
      <w:tabs>
        <w:tab w:val="left" w:pos="720"/>
      </w:tabs>
      <w:spacing w:before="140" w:line="220" w:lineRule="atLeast"/>
      <w:outlineLvl w:val="1"/>
    </w:pPr>
    <w:rPr>
      <w:b/>
      <w:spacing w:val="-4"/>
      <w:kern w:val="28"/>
      <w:sz w:val="22"/>
    </w:rPr>
  </w:style>
  <w:style w:type="paragraph" w:styleId="Heading3">
    <w:name w:val="heading 3"/>
    <w:basedOn w:val="Normal"/>
    <w:next w:val="BodyText"/>
    <w:qFormat/>
    <w:rsid w:val="00142374"/>
    <w:pPr>
      <w:keepNext/>
      <w:keepLines/>
      <w:numPr>
        <w:ilvl w:val="2"/>
        <w:numId w:val="1"/>
      </w:numPr>
      <w:tabs>
        <w:tab w:val="left" w:pos="720"/>
      </w:tabs>
      <w:spacing w:before="220" w:line="220" w:lineRule="atLeast"/>
      <w:outlineLvl w:val="2"/>
    </w:pPr>
    <w:rPr>
      <w:b/>
      <w:spacing w:val="-4"/>
      <w:kern w:val="28"/>
      <w:sz w:val="20"/>
      <w:lang w:val="en-GB"/>
    </w:rPr>
  </w:style>
  <w:style w:type="paragraph" w:styleId="Heading4">
    <w:name w:val="heading 4"/>
    <w:basedOn w:val="Normal"/>
    <w:next w:val="BodyText"/>
    <w:qFormat/>
    <w:rsid w:val="00142374"/>
    <w:pPr>
      <w:keepNext/>
      <w:keepLines/>
      <w:numPr>
        <w:ilvl w:val="3"/>
        <w:numId w:val="1"/>
      </w:numPr>
      <w:tabs>
        <w:tab w:val="left" w:pos="720"/>
      </w:tabs>
      <w:spacing w:before="140" w:line="220" w:lineRule="atLeast"/>
      <w:outlineLvl w:val="3"/>
    </w:pPr>
    <w:rPr>
      <w:b/>
      <w:spacing w:val="-4"/>
      <w:kern w:val="28"/>
      <w:sz w:val="18"/>
    </w:rPr>
  </w:style>
  <w:style w:type="paragraph" w:styleId="Heading5">
    <w:name w:val="heading 5"/>
    <w:basedOn w:val="Normal"/>
    <w:next w:val="BodyText"/>
    <w:qFormat/>
    <w:rsid w:val="00142374"/>
    <w:pPr>
      <w:keepNext/>
      <w:keepLines/>
      <w:numPr>
        <w:ilvl w:val="4"/>
        <w:numId w:val="1"/>
      </w:numPr>
      <w:tabs>
        <w:tab w:val="left" w:pos="1008"/>
      </w:tabs>
      <w:spacing w:before="220" w:after="220" w:line="220" w:lineRule="atLeast"/>
      <w:outlineLvl w:val="4"/>
    </w:pPr>
    <w:rPr>
      <w:rFonts w:ascii="Times New Roman" w:hAnsi="Times New Roman"/>
      <w:i/>
      <w:spacing w:val="-4"/>
      <w:kern w:val="28"/>
      <w:sz w:val="20"/>
    </w:rPr>
  </w:style>
  <w:style w:type="paragraph" w:styleId="Heading6">
    <w:name w:val="heading 6"/>
    <w:basedOn w:val="Normal"/>
    <w:next w:val="BodyText"/>
    <w:qFormat/>
    <w:rsid w:val="00142374"/>
    <w:pPr>
      <w:keepNext/>
      <w:keepLines/>
      <w:numPr>
        <w:ilvl w:val="5"/>
        <w:numId w:val="1"/>
      </w:numPr>
      <w:tabs>
        <w:tab w:val="left" w:pos="1152"/>
      </w:tabs>
      <w:spacing w:before="140" w:line="220" w:lineRule="atLeast"/>
      <w:outlineLvl w:val="5"/>
    </w:pPr>
    <w:rPr>
      <w:rFonts w:ascii="Times New Roman" w:hAnsi="Times New Roman"/>
      <w:i/>
      <w:spacing w:val="-4"/>
      <w:kern w:val="28"/>
      <w:sz w:val="20"/>
    </w:rPr>
  </w:style>
  <w:style w:type="paragraph" w:styleId="Heading7">
    <w:name w:val="heading 7"/>
    <w:basedOn w:val="Normal"/>
    <w:next w:val="BodyText"/>
    <w:qFormat/>
    <w:rsid w:val="00142374"/>
    <w:pPr>
      <w:keepNext/>
      <w:keepLines/>
      <w:numPr>
        <w:ilvl w:val="6"/>
        <w:numId w:val="1"/>
      </w:numPr>
      <w:tabs>
        <w:tab w:val="left" w:pos="1296"/>
      </w:tabs>
      <w:spacing w:before="140" w:line="220" w:lineRule="atLeast"/>
      <w:outlineLvl w:val="6"/>
    </w:pPr>
    <w:rPr>
      <w:rFonts w:ascii="Times New Roman" w:hAnsi="Times New Roman"/>
      <w:spacing w:val="-4"/>
      <w:kern w:val="28"/>
      <w:sz w:val="20"/>
    </w:rPr>
  </w:style>
  <w:style w:type="paragraph" w:styleId="Heading8">
    <w:name w:val="heading 8"/>
    <w:basedOn w:val="Normal"/>
    <w:next w:val="BodyText"/>
    <w:qFormat/>
    <w:rsid w:val="00142374"/>
    <w:pPr>
      <w:keepNext/>
      <w:keepLines/>
      <w:numPr>
        <w:ilvl w:val="7"/>
        <w:numId w:val="1"/>
      </w:numPr>
      <w:tabs>
        <w:tab w:val="left" w:pos="1440"/>
      </w:tabs>
      <w:spacing w:before="140" w:line="220" w:lineRule="atLeast"/>
      <w:outlineLvl w:val="7"/>
    </w:pPr>
    <w:rPr>
      <w:i/>
      <w:spacing w:val="-4"/>
      <w:kern w:val="28"/>
      <w:sz w:val="18"/>
    </w:rPr>
  </w:style>
  <w:style w:type="paragraph" w:styleId="Heading9">
    <w:name w:val="heading 9"/>
    <w:basedOn w:val="Normal"/>
    <w:next w:val="BodyText"/>
    <w:qFormat/>
    <w:rsid w:val="00142374"/>
    <w:pPr>
      <w:keepNext/>
      <w:keepLines/>
      <w:numPr>
        <w:ilvl w:val="8"/>
        <w:numId w:val="1"/>
      </w:numPr>
      <w:tabs>
        <w:tab w:val="left" w:pos="1584"/>
      </w:tabs>
      <w:spacing w:before="140" w:line="220" w:lineRule="atLeast"/>
      <w:outlineLvl w:val="8"/>
    </w:pPr>
    <w:rPr>
      <w:spacing w:val="-4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42374"/>
    <w:pPr>
      <w:spacing w:after="120"/>
    </w:pPr>
    <w:rPr>
      <w:sz w:val="20"/>
    </w:rPr>
  </w:style>
  <w:style w:type="paragraph" w:styleId="Header">
    <w:name w:val="header"/>
    <w:basedOn w:val="Normal"/>
    <w:link w:val="HeaderChar"/>
    <w:uiPriority w:val="99"/>
    <w:rsid w:val="0014237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237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142374"/>
    <w:pPr>
      <w:shd w:val="clear" w:color="auto" w:fill="000080"/>
    </w:pPr>
    <w:rPr>
      <w:rFonts w:ascii="Tahoma" w:hAnsi="Tahoma"/>
    </w:rPr>
  </w:style>
  <w:style w:type="paragraph" w:customStyle="1" w:styleId="xl34">
    <w:name w:val="xl34"/>
    <w:basedOn w:val="Normal"/>
    <w:rsid w:val="00142374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pacing w:before="100" w:after="100"/>
      <w:jc w:val="right"/>
    </w:pPr>
    <w:rPr>
      <w:rFonts w:ascii="Times New Roman" w:hAnsi="Times New Roman"/>
      <w:color w:val="000000"/>
      <w:lang w:val="en-GB"/>
    </w:rPr>
  </w:style>
  <w:style w:type="paragraph" w:customStyle="1" w:styleId="xl35">
    <w:name w:val="xl35"/>
    <w:basedOn w:val="Normal"/>
    <w:rsid w:val="00142374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pacing w:before="100" w:after="100"/>
    </w:pPr>
    <w:rPr>
      <w:rFonts w:ascii="Times New Roman" w:hAnsi="Times New Roman"/>
      <w:color w:val="000000"/>
      <w:lang w:val="en-GB"/>
    </w:rPr>
  </w:style>
  <w:style w:type="paragraph" w:customStyle="1" w:styleId="xl36">
    <w:name w:val="xl36"/>
    <w:basedOn w:val="Normal"/>
    <w:rsid w:val="00142374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pacing w:before="100" w:after="100"/>
      <w:jc w:val="right"/>
    </w:pPr>
    <w:rPr>
      <w:rFonts w:ascii="Times New Roman" w:hAnsi="Times New Roman"/>
      <w:color w:val="000000"/>
      <w:lang w:val="en-GB"/>
    </w:rPr>
  </w:style>
  <w:style w:type="paragraph" w:customStyle="1" w:styleId="Print-FromToSubjectDate">
    <w:name w:val="Print- From: To: Subject: Date:"/>
    <w:basedOn w:val="Normal"/>
    <w:rsid w:val="00142374"/>
    <w:pPr>
      <w:pBdr>
        <w:left w:val="single" w:sz="18" w:space="1" w:color="auto"/>
      </w:pBdr>
      <w:ind w:left="1080" w:hanging="1080"/>
    </w:pPr>
    <w:rPr>
      <w:sz w:val="20"/>
    </w:rPr>
  </w:style>
  <w:style w:type="paragraph" w:styleId="List">
    <w:name w:val="List"/>
    <w:basedOn w:val="Normal"/>
    <w:rsid w:val="00142374"/>
    <w:pPr>
      <w:ind w:left="283" w:hanging="283"/>
    </w:pPr>
    <w:rPr>
      <w:sz w:val="20"/>
    </w:rPr>
  </w:style>
  <w:style w:type="paragraph" w:customStyle="1" w:styleId="xl29">
    <w:name w:val="xl29"/>
    <w:basedOn w:val="Normal"/>
    <w:rsid w:val="00142374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pacing w:before="100" w:after="100"/>
    </w:pPr>
    <w:rPr>
      <w:rFonts w:ascii="Times New Roman" w:hAnsi="Times New Roman"/>
      <w:color w:val="000000"/>
      <w:lang w:val="en-GB"/>
    </w:rPr>
  </w:style>
  <w:style w:type="paragraph" w:customStyle="1" w:styleId="xl30">
    <w:name w:val="xl30"/>
    <w:basedOn w:val="Normal"/>
    <w:rsid w:val="00142374"/>
    <w:pPr>
      <w:pBdr>
        <w:top w:val="single" w:sz="6" w:space="0" w:color="C0C0C0"/>
        <w:left w:val="single" w:sz="6" w:space="0" w:color="C0C0C0"/>
        <w:bottom w:val="single" w:sz="6" w:space="0" w:color="C0C0C0"/>
        <w:right w:val="single" w:sz="6" w:space="0" w:color="C0C0C0"/>
      </w:pBdr>
      <w:spacing w:before="100" w:after="100"/>
      <w:jc w:val="right"/>
    </w:pPr>
    <w:rPr>
      <w:rFonts w:ascii="Times New Roman" w:hAnsi="Times New Roman"/>
      <w:color w:val="000000"/>
      <w:lang w:val="en-GB"/>
    </w:rPr>
  </w:style>
  <w:style w:type="character" w:styleId="Hyperlink">
    <w:name w:val="Hyperlink"/>
    <w:rsid w:val="00142374"/>
    <w:rPr>
      <w:color w:val="0000FF"/>
      <w:u w:val="single"/>
    </w:rPr>
  </w:style>
  <w:style w:type="character" w:styleId="FollowedHyperlink">
    <w:name w:val="FollowedHyperlink"/>
    <w:rsid w:val="00142374"/>
    <w:rPr>
      <w:color w:val="800080"/>
      <w:u w:val="single"/>
    </w:rPr>
  </w:style>
  <w:style w:type="paragraph" w:styleId="BalloonText">
    <w:name w:val="Balloon Text"/>
    <w:basedOn w:val="Normal"/>
    <w:semiHidden/>
    <w:rsid w:val="00142374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rsid w:val="00142374"/>
    <w:rPr>
      <w:rFonts w:cs="Arial"/>
      <w:color w:val="C0C0C0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F90317"/>
    <w:rPr>
      <w:rFonts w:ascii="Arial" w:hAnsi="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vidMcE\Application%20Data\Microsoft\Templates\NSI%20Release%20Notes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92a95841-f67f-4f2d-81e9-ca06f1a2e5b6" ContentTypeId="0x010100D3E4F42D5B5C65439AE518F434686E796D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Status_x0020_UP xmlns="e0315378-6e4c-4df9-9668-395d69546444">Closed</Document_x0020_Status_x0020_UP>
    <StartDate xmlns="http://schemas.microsoft.com/sharepoint/v3" xsi:nil="true"/>
    <j91a5089ad49465db35da8960f6dd1a5 xmlns="e0315378-6e4c-4df9-9668-395d69546444" xsi:nil="true"/>
    <je8ad4a297c04c47b7374f3299f37ba1 xmlns="e0315378-6e4c-4df9-9668-395d69546444" xsi:nil="true"/>
    <Vital_x0020_Record xmlns="cf85e954-e0ba-41c4-89e5-46a22c0bc5af">false</Vital_x0020_Record>
    <i4e1f4d09aea4e4d8a1c3f0a27b8858f xmlns="e0315378-6e4c-4df9-9668-395d69546444" xsi:nil="true"/>
    <TaxCatchAll xmlns="e95636e2-d5c2-4e01-aa8b-5aafa200f7af">
      <Value>67</Value>
      <Value>99</Value>
      <Value>250</Value>
      <Value>317</Value>
      <Value>4209</Value>
      <Value>4210</Value>
      <Value>2</Value>
    </TaxCatchAll>
    <Scheduled_x0020_End_x0020_Date xmlns="772a53b2-faf4-4179-a952-065186fe7d77" xsi:nil="true"/>
    <eef5a33e71ee40e7a4b4153e653e1184 xmlns="772a53b2-faf4-4179-a952-065186fe7d77">
      <Terms xmlns="http://schemas.microsoft.com/office/infopath/2007/PartnerControls"/>
    </eef5a33e71ee40e7a4b4153e653e1184>
    <cab42d0117fe47d690470cb8e85a2946 xmlns="772a53b2-faf4-4179-a952-065186fe7d77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Datacom</TermName>
          <TermId xmlns="http://schemas.microsoft.com/office/infopath/2007/PartnerControls">4cd996f4-42e4-42a3-9db1-cba70e1ce2a3</TermId>
        </TermInfo>
      </Terms>
    </cab42d0117fe47d690470cb8e85a2946>
    <h6018cd3f73b44719efdb67c7e93d985 xmlns="ea830219-4e02-49db-891f-e0d13d2b7759" xsi:nil="true"/>
    <lcebee06e1284e7993265591a8f296f1 xmlns="ea830219-4e02-49db-891f-e0d13d2b7759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2ad50953-970a-4593-b2c9-ecd0c74144e1</TermId>
        </TermInfo>
      </Terms>
    </lcebee06e1284e7993265591a8f296f1>
    <d854275fcfbe44489eed74b78def2824 xmlns="772a53b2-faf4-4179-a952-065186fe7d77">
      <Terms xmlns="http://schemas.microsoft.com/office/infopath/2007/PartnerControls">
        <TermInfo xmlns="http://schemas.microsoft.com/office/infopath/2007/PartnerControls">
          <TermName xmlns="http://schemas.microsoft.com/office/infopath/2007/PartnerControls">Auckland Transport Intranet</TermName>
          <TermId xmlns="http://schemas.microsoft.com/office/infopath/2007/PartnerControls">61fa4f05-b12d-48d5-a998-df378f99a0ea</TermId>
        </TermInfo>
      </Terms>
    </d854275fcfbe44489eed74b78def2824>
    <Rights xmlns="e95636e2-d5c2-4e01-aa8b-5aafa200f7af" xsi:nil="true"/>
    <Disposition_x0020_Status xmlns="e95636e2-d5c2-4e01-aa8b-5aafa200f7af" xsi:nil="true"/>
    <j63464a099f044a88f8e58f75f7ecab7 xmlns="e95636e2-d5c2-4e01-aa8b-5aafa200f7af">
      <Terms xmlns="http://schemas.microsoft.com/office/infopath/2007/PartnerControls">
        <TermInfo xmlns="http://schemas.microsoft.com/office/infopath/2007/PartnerControls">
          <TermName xmlns="http://schemas.microsoft.com/office/infopath/2007/PartnerControls">Change Request</TermName>
          <TermId xmlns="http://schemas.microsoft.com/office/infopath/2007/PartnerControls">e33771c1-0fe0-4ce9-9cff-1ea498d20c2e</TermId>
        </TermInfo>
      </Terms>
    </j63464a099f044a88f8e58f75f7ecab7>
    <bb806b13e363491d9598094aa3bdf9cc xmlns="772a53b2-faf4-4179-a952-065186fe7d77">
      <Terms xmlns="http://schemas.microsoft.com/office/infopath/2007/PartnerControls"/>
    </bb806b13e363491d9598094aa3bdf9cc>
    <c271d980b9be4034b861cca61156f259 xmlns="772a53b2-faf4-4179-a952-065186fe7d77">
      <Terms xmlns="http://schemas.microsoft.com/office/infopath/2007/PartnerControls"/>
    </c271d980b9be4034b861cca61156f259>
    <j4801c14ce2a464991bb9f1dfd42fb31 xmlns="772a53b2-faf4-4179-a952-065186fe7d77">
      <Terms xmlns="http://schemas.microsoft.com/office/infopath/2007/PartnerControls"/>
    </j4801c14ce2a464991bb9f1dfd42fb31>
    <e55ea464905b4c71b9a83d0c6e78ac3e xmlns="772a53b2-faf4-4179-a952-065186fe7d77">
      <Terms xmlns="http://schemas.microsoft.com/office/infopath/2007/PartnerControls"/>
    </e55ea464905b4c71b9a83d0c6e78ac3e>
    <i1e830823fb644fa886142fcc8e19076 xmlns="772a53b2-faf4-4179-a952-065186fe7d77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Release Plan</TermName>
          <TermId xmlns="http://schemas.microsoft.com/office/infopath/2007/PartnerControls">0175ef14-16a4-4ef5-a3a3-d6cea5e0ddec</TermId>
        </TermInfo>
        <TermInfo xmlns="http://schemas.microsoft.com/office/infopath/2007/PartnerControls">
          <TermName xmlns="http://schemas.microsoft.com/office/infopath/2007/PartnerControls">Release Plan</TermName>
          <TermId xmlns="http://schemas.microsoft.com/office/infopath/2007/PartnerControls">14f7ee3b-d94e-4e7a-bf08-0a3416f1fc59</TermId>
        </TermInfo>
      </Terms>
    </i1e830823fb644fa886142fcc8e19076>
    <D1_x0020_KeyPhrases xmlns="772a53b2-faf4-4179-a952-065186fe7d77"/>
    <D1_x0020_Disposal_x0020_Trigger_x0020_Date xmlns="772a53b2-faf4-4179-a952-065186fe7d77" xsi:nil="true"/>
    <D1_x0020_Disposal_x0020_Class_x0020_ID xmlns="772a53b2-faf4-4179-a952-065186fe7d77"/>
    <D1_x0020_Aggregation_x0020_ID xmlns="772a53b2-faf4-4179-a952-065186fe7d77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Request" ma:contentTypeID="0x01010009C2F1917081E1429671F8F6A0BAE368300013D3B608019EDF4E8B02CB2A2566D5BF" ma:contentTypeVersion="54" ma:contentTypeDescription="" ma:contentTypeScope="" ma:versionID="db9dfc2c5d586a632286877e1ee08e06">
  <xsd:schema xmlns:xsd="http://www.w3.org/2001/XMLSchema" xmlns:xs="http://www.w3.org/2001/XMLSchema" xmlns:p="http://schemas.microsoft.com/office/2006/metadata/properties" xmlns:ns1="http://schemas.microsoft.com/sharepoint/v3" xmlns:ns3="e95636e2-d5c2-4e01-aa8b-5aafa200f7af" xmlns:ns4="cf85e954-e0ba-41c4-89e5-46a22c0bc5af" xmlns:ns5="772a53b2-faf4-4179-a952-065186fe7d77" xmlns:ns6="e0315378-6e4c-4df9-9668-395d69546444" xmlns:ns7="ea830219-4e02-49db-891f-e0d13d2b7759" targetNamespace="http://schemas.microsoft.com/office/2006/metadata/properties" ma:root="true" ma:fieldsID="1cc68afa5c61a0d13d12f9cfd3a4caeb" ns1:_="" ns3:_="" ns4:_="" ns5:_="" ns6:_="" ns7:_="">
    <xsd:import namespace="http://schemas.microsoft.com/sharepoint/v3"/>
    <xsd:import namespace="e95636e2-d5c2-4e01-aa8b-5aafa200f7af"/>
    <xsd:import namespace="cf85e954-e0ba-41c4-89e5-46a22c0bc5af"/>
    <xsd:import namespace="772a53b2-faf4-4179-a952-065186fe7d77"/>
    <xsd:import namespace="e0315378-6e4c-4df9-9668-395d69546444"/>
    <xsd:import namespace="ea830219-4e02-49db-891f-e0d13d2b7759"/>
    <xsd:element name="properties">
      <xsd:complexType>
        <xsd:sequence>
          <xsd:element name="documentManagement">
            <xsd:complexType>
              <xsd:all>
                <xsd:element ref="ns3:TaxCatchAll" minOccurs="0"/>
                <xsd:element ref="ns3:TaxCatchAllLabel" minOccurs="0"/>
                <xsd:element ref="ns4:Vital_x0020_Record" minOccurs="0"/>
                <xsd:element ref="ns3:Disposition_x0020_Status" minOccurs="0"/>
                <xsd:element ref="ns3:Rights" minOccurs="0"/>
                <xsd:element ref="ns3:j63464a099f044a88f8e58f75f7ecab7" minOccurs="0"/>
                <xsd:element ref="ns5:cab42d0117fe47d690470cb8e85a2946" minOccurs="0"/>
                <xsd:element ref="ns6:Document_x0020_Status_x0020_UP" minOccurs="0"/>
                <xsd:element ref="ns1:StartDate" minOccurs="0"/>
                <xsd:element ref="ns5:eef5a33e71ee40e7a4b4153e653e1184" minOccurs="0"/>
                <xsd:element ref="ns6:_dlc_DocId" minOccurs="0"/>
                <xsd:element ref="ns6:_dlc_DocIdUrl" minOccurs="0"/>
                <xsd:element ref="ns6:_dlc_DocIdPersistId" minOccurs="0"/>
                <xsd:element ref="ns6:j91a5089ad49465db35da8960f6dd1a5" minOccurs="0"/>
                <xsd:element ref="ns6:je8ad4a297c04c47b7374f3299f37ba1" minOccurs="0"/>
                <xsd:element ref="ns7:h6018cd3f73b44719efdb67c7e93d985" minOccurs="0"/>
                <xsd:element ref="ns6:i4e1f4d09aea4e4d8a1c3f0a27b8858f" minOccurs="0"/>
                <xsd:element ref="ns7:lcebee06e1284e7993265591a8f296f1" minOccurs="0"/>
                <xsd:element ref="ns5:d854275fcfbe44489eed74b78def2824" minOccurs="0"/>
                <xsd:element ref="ns5:Scheduled_x0020_End_x0020_Date" minOccurs="0"/>
                <xsd:element ref="ns5:c271d980b9be4034b861cca61156f259" minOccurs="0"/>
                <xsd:element ref="ns5:bb806b13e363491d9598094aa3bdf9cc" minOccurs="0"/>
                <xsd:element ref="ns5:j4801c14ce2a464991bb9f1dfd42fb31" minOccurs="0"/>
                <xsd:element ref="ns5:i1e830823fb644fa886142fcc8e19076" minOccurs="0"/>
                <xsd:element ref="ns5:e55ea464905b4c71b9a83d0c6e78ac3e" minOccurs="0"/>
                <xsd:element ref="ns5:D1_x0020_KeyPhrases" minOccurs="0"/>
                <xsd:element ref="ns5:D1_x0020_Disposal_x0020_Trigger_x0020_Date" minOccurs="0"/>
                <xsd:element ref="ns5:D1_x0020_Disposal_x0020_Class_x0020_ID" minOccurs="0"/>
                <xsd:element ref="ns5:D1_x0020_Aggregation_x0020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StartDate" ma:index="22" nillable="true" ma:displayName="Start Date" ma:format="DateTime" ma:indexed="true" ma:internalName="Start_x0020_Date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636e2-d5c2-4e01-aa8b-5aafa200f7af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3d2f9553-812a-4183-a3ac-b1a33c24d96c}" ma:internalName="TaxCatchAll" ma:showField="CatchAllData" ma:web="ea830219-4e02-49db-891f-e0d13d2b77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3d2f9553-812a-4183-a3ac-b1a33c24d96c}" ma:internalName="TaxCatchAllLabel" ma:readOnly="true" ma:showField="CatchAllDataLabel" ma:web="ea830219-4e02-49db-891f-e0d13d2b77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isposition_x0020_Status" ma:index="14" nillable="true" ma:displayName="Disposition Status" ma:format="Dropdown" ma:hidden="true" ma:internalName="Disposition_x0020_Status" ma:readOnly="false">
      <xsd:simpleType>
        <xsd:restriction base="dms:Choice">
          <xsd:enumeration value="Approved"/>
          <xsd:enumeration value="Archived"/>
          <xsd:enumeration value="Destroyed"/>
          <xsd:enumeration value="Qualified"/>
          <xsd:enumeration value="Transferred"/>
          <xsd:enumeration value="Verified"/>
          <xsd:enumeration value="Unknown"/>
        </xsd:restriction>
      </xsd:simpleType>
    </xsd:element>
    <xsd:element name="Rights" ma:index="15" nillable="true" ma:displayName="Rights" ma:format="Dropdown" ma:hidden="true" ma:internalName="Rights" ma:readOnly="false">
      <xsd:simpleType>
        <xsd:restriction base="dms:Choice">
          <xsd:enumeration value="Auhtorised Public Access"/>
          <xsd:enumeration value="Embargoed"/>
          <xsd:enumeration value="Intellectual Property"/>
          <xsd:enumeration value="LGOIMA"/>
          <xsd:enumeration value="OIA"/>
          <xsd:enumeration value="Personal"/>
          <xsd:enumeration value="Privacy Act"/>
          <xsd:enumeration value="Taonga"/>
        </xsd:restriction>
      </xsd:simpleType>
    </xsd:element>
    <xsd:element name="j63464a099f044a88f8e58f75f7ecab7" ma:index="16" nillable="true" ma:taxonomy="true" ma:internalName="j63464a099f044a88f8e58f75f7ecab7" ma:taxonomyFieldName="Request_x0020_Type" ma:displayName="Request Type" ma:readOnly="false" ma:default="67;#Change Request|e33771c1-0fe0-4ce9-9cff-1ea498d20c2e" ma:fieldId="{363464a0-99f0-44a8-8f8e-58f75f7ecab7}" ma:sspId="92a95841-f67f-4f2d-81e9-ca06f1a2e5b6" ma:termSetId="73bdac87-fdaa-4773-bc79-b63b9e74069d" ma:anchorId="0dd472ec-3bd1-4cbe-ab1c-c3bca34c57ad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5e954-e0ba-41c4-89e5-46a22c0bc5af" elementFormDefault="qualified">
    <xsd:import namespace="http://schemas.microsoft.com/office/2006/documentManagement/types"/>
    <xsd:import namespace="http://schemas.microsoft.com/office/infopath/2007/PartnerControls"/>
    <xsd:element name="Vital_x0020_Record" ma:index="13" nillable="true" ma:displayName="Vital Record" ma:default="0" ma:internalName="Vital_x0020_Recor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2a53b2-faf4-4179-a952-065186fe7d77" elementFormDefault="qualified">
    <xsd:import namespace="http://schemas.microsoft.com/office/2006/documentManagement/types"/>
    <xsd:import namespace="http://schemas.microsoft.com/office/infopath/2007/PartnerControls"/>
    <xsd:element name="cab42d0117fe47d690470cb8e85a2946" ma:index="18" nillable="true" ma:taxonomy="true" ma:internalName="cab42d0117fe47d690470cb8e85a2946" ma:taxonomyFieldName="Implementer" ma:displayName="Implementer" ma:indexed="true" ma:readOnly="false" ma:default="68;#Fujitsu|5baa4e4a-e6bf-470d-8df7-6ca12f29968e" ma:fieldId="{cab42d01-17fe-47d6-9047-0cb8e85a2946}" ma:sspId="92a95841-f67f-4f2d-81e9-ca06f1a2e5b6" ma:termSetId="491ae881-dbcb-4c18-91ad-17ebde00b682" ma:anchorId="f3531e85-426e-4c85-9bcc-5fdd060f0f55" ma:open="false" ma:isKeyword="false">
      <xsd:complexType>
        <xsd:sequence>
          <xsd:element ref="pc:Terms" minOccurs="0" maxOccurs="1"/>
        </xsd:sequence>
      </xsd:complexType>
    </xsd:element>
    <xsd:element name="eef5a33e71ee40e7a4b4153e653e1184" ma:index="23" nillable="true" ma:taxonomy="true" ma:internalName="eef5a33e71ee40e7a4b4153e653e1184" ma:taxonomyFieldName="Audience_x0020__x002d__x0020_Stakeholders" ma:displayName="Audience - Stakeholders" ma:default="" ma:fieldId="{eef5a33e-71ee-40e7-a4b4-153e653e1184}" ma:taxonomyMulti="true" ma:sspId="92a95841-f67f-4f2d-81e9-ca06f1a2e5b6" ma:termSetId="14bb981a-1ba1-4436-a65f-5f3d7cdb83e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854275fcfbe44489eed74b78def2824" ma:index="33" nillable="true" ma:taxonomy="true" ma:internalName="d854275fcfbe44489eed74b78def2824" ma:taxonomyFieldName="IT_x0020_System" ma:displayName="IT System" ma:indexed="true" ma:readOnly="false" ma:default="" ma:fieldId="{d854275f-cfbe-4448-9eed-74b78def2824}" ma:sspId="92a95841-f67f-4f2d-81e9-ca06f1a2e5b6" ma:termSetId="986df49c-422d-4cc5-a87c-9144813739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cheduled_x0020_End_x0020_Date" ma:index="34" nillable="true" ma:displayName="Scheduled End Date" ma:format="DateTime" ma:indexed="true" ma:internalName="Scheduled_x0020_End_x0020_Date" ma:readOnly="false">
      <xsd:simpleType>
        <xsd:restriction base="dms:DateTime"/>
      </xsd:simpleType>
    </xsd:element>
    <xsd:element name="c271d980b9be4034b861cca61156f259" ma:index="36" nillable="true" ma:taxonomy="true" ma:internalName="c271d980b9be4034b861cca61156f259" ma:taxonomyFieldName="D1_x0020_Application" ma:displayName="D1 Application" ma:fieldId="{c271d980-b9be-4034-b861-cca61156f259}" ma:taxonomyMulti="true" ma:sspId="92a95841-f67f-4f2d-81e9-ca06f1a2e5b6" ma:termSetId="46d362a9-51dc-4b3e-adda-406a4312b71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b806b13e363491d9598094aa3bdf9cc" ma:index="38" nillable="true" ma:taxonomy="true" ma:internalName="bb806b13e363491d9598094aa3bdf9cc" ma:taxonomyFieldName="D1_x0020_Supplier" ma:displayName="D1 Supplier" ma:fieldId="{bb806b13-e363-491d-9598-094aa3bdf9cc}" ma:taxonomyMulti="true" ma:sspId="92a95841-f67f-4f2d-81e9-ca06f1a2e5b6" ma:termSetId="3349a0ba-f9de-4522-93e4-ab3a74930c4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4801c14ce2a464991bb9f1dfd42fb31" ma:index="40" nillable="true" ma:taxonomy="true" ma:internalName="j4801c14ce2a464991bb9f1dfd42fb31" ma:taxonomyFieldName="D1_x0020_Virtual_x0020_Machine" ma:displayName="D1 Virtual Machine" ma:fieldId="{34801c14-ce2a-4649-91bb-9f1dfd42fb31}" ma:taxonomyMulti="true" ma:sspId="92a95841-f67f-4f2d-81e9-ca06f1a2e5b6" ma:termSetId="e968ac4d-0097-49cd-a8fd-87ccaffd83c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1e830823fb644fa886142fcc8e19076" ma:index="42" nillable="true" ma:taxonomy="true" ma:internalName="i1e830823fb644fa886142fcc8e19076" ma:taxonomyFieldName="D1_x0020_Document_x0020_Category" ma:displayName="D1 Document Category" ma:fieldId="{21e83082-3fb6-44fa-8861-42fcc8e19076}" ma:taxonomyMulti="true" ma:sspId="92a95841-f67f-4f2d-81e9-ca06f1a2e5b6" ma:termSetId="515fdc23-9805-49d3-977e-005137c38e7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55ea464905b4c71b9a83d0c6e78ac3e" ma:index="44" nillable="true" ma:taxonomy="true" ma:internalName="e55ea464905b4c71b9a83d0c6e78ac3e" ma:taxonomyFieldName="D1_x0020_Programme_x0020_Project" ma:displayName="D1 Programme Project" ma:fieldId="{e55ea464-905b-4c71-b9a8-3d0c6e78ac3e}" ma:taxonomyMulti="true" ma:sspId="92a95841-f67f-4f2d-81e9-ca06f1a2e5b6" ma:termSetId="0cfbede0-1dec-4da9-a838-8b0edde36ef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1_x0020_KeyPhrases" ma:index="45" nillable="true" ma:displayName="D1 KeyPhrases" ma:internalName="D1_x0020_KeyPhrases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...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D1_x0020_Disposal_x0020_Trigger_x0020_Date" ma:index="46" nillable="true" ma:displayName="D1 Disposal Trigger Date" ma:internalName="D1_x0020_Disposal_x0020_Trigger_x0020_Date">
      <xsd:simpleType>
        <xsd:restriction base="dms:DateTime"/>
      </xsd:simpleType>
    </xsd:element>
    <xsd:element name="D1_x0020_Disposal_x0020_Class_x0020_ID" ma:index="47" nillable="true" ma:displayName="D1 Disposal Class ID" ma:internalName="D1_x0020_Disposal_x0020_Class_x0020_ID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...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D1_x0020_Aggregation_x0020_ID" ma:index="48" nillable="true" ma:displayName="D1 Aggregation ID" ma:internalName="D1_x0020_Aggregation_x0020_ID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...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315378-6e4c-4df9-9668-395d69546444" elementFormDefault="qualified">
    <xsd:import namespace="http://schemas.microsoft.com/office/2006/documentManagement/types"/>
    <xsd:import namespace="http://schemas.microsoft.com/office/infopath/2007/PartnerControls"/>
    <xsd:element name="Document_x0020_Status_x0020_UP" ma:index="21" nillable="true" ma:displayName="Document Status" ma:format="Dropdown" ma:internalName="Document_x0020_Status_x0020_UP" ma:readOnly="false">
      <xsd:simpleType>
        <xsd:restriction base="dms:Choice">
          <xsd:enumeration value="Approved"/>
          <xsd:enumeration value="Closed"/>
          <xsd:enumeration value="Draft"/>
          <xsd:enumeration value="Open"/>
        </xsd:restriction>
      </xsd:simpleType>
    </xsd:element>
    <xsd:element name="_dlc_DocId" ma:index="25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6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j91a5089ad49465db35da8960f6dd1a5" ma:index="28" nillable="true" ma:displayName="Business Unit_0" ma:hidden="true" ma:internalName="j91a5089ad49465db35da8960f6dd1a5">
      <xsd:simpleType>
        <xsd:restriction base="dms:Note"/>
      </xsd:simpleType>
    </xsd:element>
    <xsd:element name="je8ad4a297c04c47b7374f3299f37ba1" ma:index="29" nillable="true" ma:displayName="RM Context_0" ma:hidden="true" ma:internalName="je8ad4a297c04c47b7374f3299f37ba1">
      <xsd:simpleType>
        <xsd:restriction base="dms:Note"/>
      </xsd:simpleType>
    </xsd:element>
    <xsd:element name="i4e1f4d09aea4e4d8a1c3f0a27b8858f" ma:index="31" nillable="true" ma:displayName="AT_Request Type_0" ma:hidden="true" ma:internalName="i4e1f4d09aea4e4d8a1c3f0a27b8858f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30219-4e02-49db-891f-e0d13d2b7759" elementFormDefault="qualified">
    <xsd:import namespace="http://schemas.microsoft.com/office/2006/documentManagement/types"/>
    <xsd:import namespace="http://schemas.microsoft.com/office/infopath/2007/PartnerControls"/>
    <xsd:element name="h6018cd3f73b44719efdb67c7e93d985" ma:index="30" nillable="true" ma:displayName="Business_x0020_Unit_0" ma:hidden="true" ma:internalName="h6018cd3f73b44719efdb67c7e93d985">
      <xsd:simpleType>
        <xsd:restriction base="dms:Note"/>
      </xsd:simpleType>
    </xsd:element>
    <xsd:element name="lcebee06e1284e7993265591a8f296f1" ma:index="32" nillable="true" ma:taxonomy="true" ma:internalName="lcebee06e1284e7993265591a8f296f1" ma:taxonomyFieldName="RM_x0020_Context" ma:displayName="RM Context" ma:default="2;#Internal|2ad50953-970a-4593-b2c9-ecd0c74144e1" ma:fieldId="{25b5140e-a709-4cbf-99b2-202c3f85b284}" ma:sspId="92a95841-f67f-4f2d-81e9-ca06f1a2e5b6" ma:termSetId="0bbbe2ba-4696-4fa7-8f5e-85570df794ec" ma:anchorId="8199d194-e520-44fe-8a99-24eea720effa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87530-9AA3-42B9-8AF1-71FED086CE52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93B62701-DF29-4CC9-B63D-64629D5381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A0529B-63A1-4815-9907-C72669F3A793}">
  <ds:schemaRefs>
    <ds:schemaRef ds:uri="http://schemas.microsoft.com/office/2006/metadata/properties"/>
    <ds:schemaRef ds:uri="http://schemas.microsoft.com/office/infopath/2007/PartnerControls"/>
    <ds:schemaRef ds:uri="e0315378-6e4c-4df9-9668-395d69546444"/>
    <ds:schemaRef ds:uri="http://schemas.microsoft.com/sharepoint/v3"/>
    <ds:schemaRef ds:uri="cf85e954-e0ba-41c4-89e5-46a22c0bc5af"/>
    <ds:schemaRef ds:uri="e95636e2-d5c2-4e01-aa8b-5aafa200f7af"/>
    <ds:schemaRef ds:uri="772a53b2-faf4-4179-a952-065186fe7d77"/>
    <ds:schemaRef ds:uri="ea830219-4e02-49db-891f-e0d13d2b7759"/>
  </ds:schemaRefs>
</ds:datastoreItem>
</file>

<file path=customXml/itemProps4.xml><?xml version="1.0" encoding="utf-8"?>
<ds:datastoreItem xmlns:ds="http://schemas.openxmlformats.org/officeDocument/2006/customXml" ds:itemID="{941D2AF6-F07C-4B0D-9C7D-1272613068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95636e2-d5c2-4e01-aa8b-5aafa200f7af"/>
    <ds:schemaRef ds:uri="cf85e954-e0ba-41c4-89e5-46a22c0bc5af"/>
    <ds:schemaRef ds:uri="772a53b2-faf4-4179-a952-065186fe7d77"/>
    <ds:schemaRef ds:uri="e0315378-6e4c-4df9-9668-395d69546444"/>
    <ds:schemaRef ds:uri="ea830219-4e02-49db-891f-e0d13d2b77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A3E86E8-AFF6-4239-B37C-E10D05B52A66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1F4D447A-D684-449D-B7D1-89426A424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NSI Release Notes Template</Template>
  <TotalTime>21</TotalTime>
  <Pages>3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 Template</vt:lpstr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 Template</dc:title>
  <dc:subject>Release Notes</dc:subject>
  <dc:creator>Ravi Kona</dc:creator>
  <dc:description>v1.0.0</dc:description>
  <cp:lastModifiedBy>Muthamil Selvi (AT)</cp:lastModifiedBy>
  <cp:revision>7</cp:revision>
  <cp:lastPrinted>2010-06-10T22:43:00Z</cp:lastPrinted>
  <dcterms:created xsi:type="dcterms:W3CDTF">2019-08-29T21:19:00Z</dcterms:created>
  <dcterms:modified xsi:type="dcterms:W3CDTF">2019-08-29T22:03:00Z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0x01010009C2F1917081E1429671F8F6A0BAE368300013D3B608019EDF4E8B02CB2A2566D5BF</vt:lpwstr>
  </property>
  <property fmtid="{D5CDD505-2E9C-101B-9397-08002B2CF9AE}" pid="3" name="Order">
    <vt:r8>35100</vt:r8>
  </property>
  <property fmtid="{D5CDD505-2E9C-101B-9397-08002B2CF9AE}" pid="4" name="TaxCatchAll">
    <vt:lpwstr/>
  </property>
  <property fmtid="{D5CDD505-2E9C-101B-9397-08002B2CF9AE}" pid="5" name="IT System">
    <vt:lpwstr>250;#Auckland Transport Intranet|61fa4f05-b12d-48d5-a998-df378f99a0ea</vt:lpwstr>
  </property>
  <property fmtid="{D5CDD505-2E9C-101B-9397-08002B2CF9AE}" pid="6" name="IT Supplier">
    <vt:lpwstr>169;#Datacom|4cd996f4-42e4-42a3-9db1-cba70e1ce2a3</vt:lpwstr>
  </property>
  <property fmtid="{D5CDD505-2E9C-101B-9397-08002B2CF9AE}" pid="7" name="Audience - Stakeholders UM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TemplateUrl">
    <vt:lpwstr/>
  </property>
  <property fmtid="{D5CDD505-2E9C-101B-9397-08002B2CF9AE}" pid="13" name="AT_Request Type">
    <vt:lpwstr>74</vt:lpwstr>
  </property>
  <property fmtid="{D5CDD505-2E9C-101B-9397-08002B2CF9AE}" pid="14" name="Implementer">
    <vt:lpwstr>317;#Datacom|4cd996f4-42e4-42a3-9db1-cba70e1ce2a3</vt:lpwstr>
  </property>
  <property fmtid="{D5CDD505-2E9C-101B-9397-08002B2CF9AE}" pid="15" name="RM Context">
    <vt:lpwstr>2;#Internal|2ad50953-970a-4593-b2c9-ecd0c74144e1</vt:lpwstr>
  </property>
  <property fmtid="{D5CDD505-2E9C-101B-9397-08002B2CF9AE}" pid="16" name="Audience - Stakeholders">
    <vt:lpwstr/>
  </property>
  <property fmtid="{D5CDD505-2E9C-101B-9397-08002B2CF9AE}" pid="17" name="Business Unit">
    <vt:lpwstr>99;#Business Technology|4802b6fd-a39b-4d16-873e-484bbcc4a219</vt:lpwstr>
  </property>
  <property fmtid="{D5CDD505-2E9C-101B-9397-08002B2CF9AE}" pid="18" name="Request Type">
    <vt:lpwstr>67;#Change Request|e33771c1-0fe0-4ce9-9cff-1ea498d20c2e</vt:lpwstr>
  </property>
  <property fmtid="{D5CDD505-2E9C-101B-9397-08002B2CF9AE}" pid="19" name="db6c96b69cbd4d5883320ccb9273f0ba">
    <vt:lpwstr>Business Technology|4802b6fd-a39b-4d16-873e-484bbcc4a219</vt:lpwstr>
  </property>
  <property fmtid="{D5CDD505-2E9C-101B-9397-08002B2CF9AE}" pid="20" name="Business_x0020_Unit">
    <vt:lpwstr>99;#Business Technology|4802b6fd-a39b-4d16-873e-484bbcc4a219</vt:lpwstr>
  </property>
  <property fmtid="{D5CDD505-2E9C-101B-9397-08002B2CF9AE}" pid="21" name="d1Status">
    <vt:lpwstr>{"Timestamp":"2019-06-18T16:37:39.514Z","TagStatus":"Success","FieldStateList":[{"Name":"D1 Supplier","InternalName":"D1_x005f_x0020_Supplier","CurrentTags":[],"NewTags":[]},{"Name":"D1 Application","InternalName":"D1_x005f_x0020_Application","CurrentTags":[],"NewTag</vt:lpwstr>
  </property>
  <property fmtid="{D5CDD505-2E9C-101B-9397-08002B2CF9AE}" pid="22" name="D1 Virtual Machine">
    <vt:lpwstr/>
  </property>
  <property fmtid="{D5CDD505-2E9C-101B-9397-08002B2CF9AE}" pid="23" name="D1 Supplier">
    <vt:lpwstr/>
  </property>
  <property fmtid="{D5CDD505-2E9C-101B-9397-08002B2CF9AE}" pid="24" name="D1 Application">
    <vt:lpwstr/>
  </property>
  <property fmtid="{D5CDD505-2E9C-101B-9397-08002B2CF9AE}" pid="25" name="D1 Document Category">
    <vt:lpwstr>4209;#Release Plan|0175ef14-16a4-4ef5-a3a3-d6cea5e0ddec;#4210;#Release Plan|14f7ee3b-d94e-4e7a-bf08-0a3416f1fc59</vt:lpwstr>
  </property>
  <property fmtid="{D5CDD505-2E9C-101B-9397-08002B2CF9AE}" pid="26" name="D1 Programme Project">
    <vt:lpwstr/>
  </property>
</Properties>
</file>